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349B1804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32194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3219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329DFD49" w:rsidR="009B17A9" w:rsidRDefault="009B17A9" w:rsidP="00846018">
                                <w:pPr>
                                  <w:pStyle w:val="11-TIPODETRABALHO"/>
                                </w:pPr>
                                <w:r>
                                  <w:t>ATIVIDADE PRÁTICA</w:t>
                                </w:r>
                                <w:r w:rsidR="001A72B4">
                                  <w:t>:</w:t>
                                </w:r>
                              </w:p>
                              <w:p w14:paraId="02FAB809" w14:textId="6B36219B" w:rsidR="009B17A9" w:rsidRPr="006E1914" w:rsidRDefault="006E191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6E1914">
                                  <w:rPr>
                                    <w:sz w:val="64"/>
                                    <w:szCs w:val="64"/>
                                  </w:rPr>
                                  <w:t>Lógica de Programação 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" filled="f" stroked="f" strokeweight=".5pt">
                    <v:textbox>
                      <w:txbxContent>
                        <w:p w14:paraId="752C93AA" w14:textId="329DFD49" w:rsidR="009B17A9" w:rsidRDefault="009B17A9" w:rsidP="00846018">
                          <w:pPr>
                            <w:pStyle w:val="11-TIPODETRABALHO"/>
                          </w:pPr>
                          <w:r>
                            <w:t>ATIVIDADE PRÁTICA</w:t>
                          </w:r>
                          <w:r w:rsidR="001A72B4">
                            <w:t>:</w:t>
                          </w:r>
                        </w:p>
                        <w:p w14:paraId="02FAB809" w14:textId="6B36219B" w:rsidR="009B17A9" w:rsidRPr="006E1914" w:rsidRDefault="006E1914" w:rsidP="005318AE">
                          <w:pPr>
                            <w:pStyle w:val="12-NOMEDADISCIPLINA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6E1914">
                            <w:rPr>
                              <w:sz w:val="64"/>
                              <w:szCs w:val="64"/>
                            </w:rPr>
                            <w:t>Lógica de Programação e Algoritmos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2EF3441" w:rsidR="009B17A9" w:rsidRPr="00B3428C" w:rsidRDefault="009B17A9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6E191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" fillcolor="#f5a607" stroked="f" strokeweight=".5pt">
                    <v:fill opacity="28270f"/>
                    <v:textbox>
                      <w:txbxContent>
                        <w:p w14:paraId="6FE2AC8F" w14:textId="00EC09FB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2EF3441" w:rsidR="009B17A9" w:rsidRPr="00B3428C" w:rsidRDefault="009B17A9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6E191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  <w:lang w:eastAsia="pt-BR"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7B3BB2A0" w14:textId="05D237AA" w:rsidR="00A23542" w:rsidRDefault="005318AE">
      <w:pPr>
        <w:ind w:firstLine="709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288F4" w14:textId="63C5C758" w:rsidR="009B17A9" w:rsidRDefault="00000943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Aluno:</w:t>
                            </w:r>
                          </w:p>
                          <w:p w14:paraId="2938E0AD" w14:textId="7D3D9214" w:rsidR="00000943" w:rsidRDefault="003D5CBA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KAUÃ DANIEL LOPES MACHADO</w:t>
                            </w:r>
                          </w:p>
                          <w:p w14:paraId="4FA1621B" w14:textId="77777777" w:rsidR="003D5CBA" w:rsidRPr="006540A1" w:rsidRDefault="003D5CBA" w:rsidP="00D80AA7">
                            <w:pPr>
                              <w:pStyle w:val="13-AUTORIADOMATERIAL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pt;margin-top:137.85pt;width:487.15pt;height:62.4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" filled="f" stroked="f" strokeweight=".5pt">
                <v:textbox>
                  <w:txbxContent>
                    <w:p w14:paraId="268288F4" w14:textId="63C5C758" w:rsidR="009B17A9" w:rsidRDefault="00000943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Aluno:</w:t>
                      </w:r>
                    </w:p>
                    <w:p w14:paraId="2938E0AD" w14:textId="7D3D9214" w:rsidR="00000943" w:rsidRDefault="003D5CBA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KAUÃ DANIEL LOPES MACHADO</w:t>
                      </w:r>
                    </w:p>
                    <w:p w14:paraId="4FA1621B" w14:textId="77777777" w:rsidR="003D5CBA" w:rsidRPr="006540A1" w:rsidRDefault="003D5CBA" w:rsidP="00D80AA7">
                      <w:pPr>
                        <w:pStyle w:val="13-AUTORIADOMATERIAL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1567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pt;margin-top:125.7pt;width:487.05pt;height:74pt;rotation:180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97F377" id="Fluxograma: Documento 28" o:spid="_x0000_s1026" type="#_x0000_t114" style="position:absolute;margin-left:.35pt;margin-top:121.2pt;width:488.05pt;height:80.9pt;rotation:180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2B37C5" id="Fluxograma: Documento 26" o:spid="_x0000_s1026" type="#_x0000_t114" style="position:absolute;margin-left:.3pt;margin-top:111.6pt;width:487.05pt;height:90.8pt;rotation:180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    </w:pict>
          </mc:Fallback>
        </mc:AlternateConten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13C260BC" w14:textId="77777777" w:rsidTr="00DE7B55">
        <w:tc>
          <w:tcPr>
            <w:tcW w:w="9716" w:type="dxa"/>
            <w:shd w:val="clear" w:color="auto" w:fill="113162"/>
          </w:tcPr>
          <w:p w14:paraId="4E71C352" w14:textId="78B13D00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3C408F33" w14:textId="4C3ED655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75894F3B" w14:textId="77777777" w:rsidTr="00DE7B55">
        <w:tc>
          <w:tcPr>
            <w:tcW w:w="9716" w:type="dxa"/>
          </w:tcPr>
          <w:p w14:paraId="38B4ECA0" w14:textId="6DB4D794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>que vende em 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A7780A">
              <w:rPr>
                <w:b/>
                <w:bCs/>
                <w:color w:val="113162"/>
              </w:rPr>
              <w:t xml:space="preserve"> </w:t>
            </w:r>
            <w:r w:rsidR="000F45D1" w:rsidRPr="001E44C4">
              <w:rPr>
                <w:b/>
                <w:bCs/>
                <w:color w:val="1F3864" w:themeColor="accent5" w:themeShade="80"/>
              </w:rPr>
              <w:t xml:space="preserve">Uma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723B56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1129D13C" w14:textId="3A7047FF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14:paraId="0C4C9D4D" w14:textId="1F28EB8D" w:rsidR="009E6C5A" w:rsidRPr="009E6C5A" w:rsidRDefault="009E6C5A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14:paraId="2424C00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697D1F41" w14:textId="35A1330A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Até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45" w:type="dxa"/>
                </w:tcPr>
                <w:p w14:paraId="0024F056" w14:textId="5F3F49EF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C6CE252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0E87E07" w14:textId="477436AD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745" w:type="dxa"/>
                </w:tcPr>
                <w:p w14:paraId="6237A975" w14:textId="735F5D55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20E2A951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8331E15" w14:textId="3EB9CDDF"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Entre </w:t>
                  </w:r>
                  <w:r w:rsidR="00B158E5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e </w:t>
                  </w:r>
                  <w:r w:rsidR="00C4590E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4745" w:type="dxa"/>
                </w:tcPr>
                <w:p w14:paraId="6C15F19B" w14:textId="6EA0D783" w:rsidR="009E6C5A" w:rsidRDefault="00C4590E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6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A503773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32865262" w14:textId="2F0FFFDB" w:rsidR="009E6C5A" w:rsidRDefault="00C4590E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Mai</w:t>
                  </w:r>
                  <w:r w:rsidR="00E7419D"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or ou igual a</w:t>
                  </w: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 xml:space="preserve"> 100</w:t>
                  </w:r>
                </w:p>
              </w:tc>
              <w:tc>
                <w:tcPr>
                  <w:tcW w:w="4745" w:type="dxa"/>
                </w:tcPr>
                <w:p w14:paraId="661337CA" w14:textId="4C235F0C" w:rsidR="009E6C5A" w:rsidRDefault="00C4590E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</w:t>
                  </w:r>
                  <w:r w:rsidR="00B65D7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14:paraId="408568F3" w14:textId="6A6F335B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088C17D" w14:textId="2D6B00E4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43AECB7D" w14:textId="428FB555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0FCF2316" w14:textId="7D0DF11C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B1C985" w14:textId="1AE7A78D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6699CAC5" w14:textId="2A884BF8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2377DF9A" w14:textId="66F55C4D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0EB440F3" w14:textId="7A6AF699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05A5C08" w14:textId="44DBF410" w:rsidR="00C2242F" w:rsidRPr="00736765" w:rsidRDefault="0036373F" w:rsidP="006C1D3D">
            <w:pPr>
              <w:ind w:firstLine="0"/>
              <w:jc w:val="center"/>
              <w:rPr>
                <w:color w:val="A9B7C6"/>
              </w:rPr>
            </w:pPr>
            <w:r w:rsidRPr="0036373F">
              <w:rPr>
                <w:noProof/>
                <w:color w:val="A9B7C6"/>
              </w:rPr>
              <w:drawing>
                <wp:inline distT="0" distB="0" distL="0" distR="0" wp14:anchorId="452EDA23" wp14:editId="545C6D2E">
                  <wp:extent cx="6012613" cy="156210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190" cy="156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9381C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14E1E8B3" w14:textId="77777777" w:rsidTr="00DE7B55">
        <w:tc>
          <w:tcPr>
            <w:tcW w:w="9716" w:type="dxa"/>
            <w:shd w:val="clear" w:color="auto" w:fill="FFFFFF" w:themeFill="background1"/>
          </w:tcPr>
          <w:p w14:paraId="03ACBD2C" w14:textId="0DF8808C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1D93AAB1" w14:textId="77777777" w:rsidTr="00DE7B55">
        <w:tc>
          <w:tcPr>
            <w:tcW w:w="9716" w:type="dxa"/>
            <w:shd w:val="clear" w:color="auto" w:fill="FFFFFF" w:themeFill="background1"/>
          </w:tcPr>
          <w:p w14:paraId="03698D0E" w14:textId="77777777" w:rsidR="003D5CBA" w:rsidRPr="003D5CBA" w:rsidRDefault="003D5CBA" w:rsidP="003D5CB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'Bem vindo a loja do Kauã Daniel Lopes Machado'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valor_produto = 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float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input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'Digite o valor do produto: 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qtd_produto = 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input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'Digite a quantidade: 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valor_total = valor_produto * qtd_produto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4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&gt;= qtd_produto &gt;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f'Valor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(0%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elif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5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&lt;= qtd_produto &lt;=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19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valor_desc = valor_total - (valor_total *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3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/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f'Valor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(3%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 xml:space="preserve">elif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20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&lt;= qtd_produto &lt;=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99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valor_desc = valor_total - (valor_total *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6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/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f'Valor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(6%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elif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qtd_produto &gt;=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valor_desc = valor_total - (valor_total *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10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/ </w:t>
            </w:r>
            <w:r w:rsidRPr="003D5CB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f'Valor total sem desconto: R$ 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valor_total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f'Valor total com desconto: R$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{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valor_desc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.2f</w:t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}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(10% de desconto)'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D5CB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else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D5CBA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D5CB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'Digite um número válido'</w:t>
            </w:r>
            <w:r w:rsidRPr="003D5CB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</w:p>
          <w:p w14:paraId="39A8D8D8" w14:textId="3E19F52A" w:rsidR="007A7CB1" w:rsidRPr="0088030D" w:rsidRDefault="007A7CB1" w:rsidP="007A7CB1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6BC71D73" w14:textId="7CA1DA1D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EDEB4E" w14:textId="77777777" w:rsidTr="008C22B6">
        <w:tc>
          <w:tcPr>
            <w:tcW w:w="9716" w:type="dxa"/>
            <w:shd w:val="clear" w:color="auto" w:fill="FFFFFF" w:themeFill="background1"/>
          </w:tcPr>
          <w:p w14:paraId="63A97B59" w14:textId="416B35AF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="00CB7CF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2F5CA179" w14:textId="77777777" w:rsidTr="008C22B6">
        <w:tc>
          <w:tcPr>
            <w:tcW w:w="9716" w:type="dxa"/>
            <w:shd w:val="clear" w:color="auto" w:fill="FFFFFF" w:themeFill="background1"/>
          </w:tcPr>
          <w:p w14:paraId="5547D64F" w14:textId="449FB483" w:rsidR="003D5CBA" w:rsidRPr="003D5CBA" w:rsidRDefault="003D5CBA" w:rsidP="005E67AC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 w:rsidRPr="003D5CBA">
              <w:rPr>
                <w:rFonts w:eastAsia="Times New Roman"/>
                <w:color w:val="FF0000"/>
                <w:sz w:val="40"/>
                <w:szCs w:val="40"/>
              </w:rPr>
              <w:t>10% de desconto:</w:t>
            </w:r>
          </w:p>
          <w:p w14:paraId="0B9D5F45" w14:textId="38DE9B6E" w:rsidR="003D5CBA" w:rsidRPr="00493FB9" w:rsidRDefault="003D5CBA" w:rsidP="003D5CBA">
            <w:pPr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FD9E35" wp14:editId="72AB2986">
                  <wp:extent cx="5610225" cy="1609725"/>
                  <wp:effectExtent l="0" t="0" r="9525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54F63" w14:textId="057BDAAA" w:rsidR="00811557" w:rsidRDefault="00D35987" w:rsidP="00D3598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17105B5C" w14:textId="77777777" w:rsidTr="00DE7B55">
        <w:tc>
          <w:tcPr>
            <w:tcW w:w="9716" w:type="dxa"/>
            <w:shd w:val="clear" w:color="auto" w:fill="113162"/>
          </w:tcPr>
          <w:p w14:paraId="045D3A96" w14:textId="4C1BA065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lastRenderedPageBreak/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39004AF" w14:textId="6860471D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0ABA256C" w14:textId="77777777" w:rsidTr="00DE7B55">
        <w:tc>
          <w:tcPr>
            <w:tcW w:w="9716" w:type="dxa"/>
          </w:tcPr>
          <w:p w14:paraId="1D9EB2A5" w14:textId="7B0206EE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</w:t>
            </w:r>
            <w:r w:rsidR="00B75D04">
              <w:rPr>
                <w:b/>
                <w:bCs/>
                <w:color w:val="113162"/>
                <w:sz w:val="24"/>
                <w:szCs w:val="24"/>
              </w:rPr>
              <w:t>pizzaria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01FDE0B7" w14:textId="55F8C52B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Pizzaria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</w:t>
            </w:r>
            <w:r w:rsidR="00213AA0">
              <w:rPr>
                <w:b/>
                <w:bCs/>
                <w:color w:val="113162"/>
                <w:sz w:val="24"/>
                <w:szCs w:val="24"/>
              </w:rPr>
              <w:t>sabores de pizzas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listados com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sua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"/>
              <w:tblW w:w="908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8"/>
              <w:gridCol w:w="1701"/>
              <w:gridCol w:w="1984"/>
              <w:gridCol w:w="4111"/>
            </w:tblGrid>
            <w:tr w:rsidR="009D493C" w14:paraId="04457D27" w14:textId="5BB2000C" w:rsidTr="00E83D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34607972" w14:textId="66C3C8B0" w:rsidR="009D493C" w:rsidRPr="009E6C5A" w:rsidRDefault="009D493C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1701" w:type="dxa"/>
                </w:tcPr>
                <w:p w14:paraId="741FD544" w14:textId="76AB61BB" w:rsidR="009D493C" w:rsidRPr="009E6C5A" w:rsidRDefault="009D493C" w:rsidP="00213AA0">
                  <w:pPr>
                    <w:ind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1984" w:type="dxa"/>
                </w:tcPr>
                <w:p w14:paraId="21BAB2CF" w14:textId="69C5BE12" w:rsidR="009D493C" w:rsidRPr="009E6C5A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Média</w:t>
                  </w:r>
                  <w:r w:rsidR="00E83D64">
                    <w:rPr>
                      <w:sz w:val="24"/>
                      <w:szCs w:val="24"/>
                    </w:rPr>
                    <w:t xml:space="preserve"> - M</w:t>
                  </w:r>
                </w:p>
              </w:tc>
              <w:tc>
                <w:tcPr>
                  <w:tcW w:w="4111" w:type="dxa"/>
                </w:tcPr>
                <w:p w14:paraId="56B8A8BF" w14:textId="6EADA625" w:rsidR="009D493C" w:rsidRDefault="00CC533E" w:rsidP="00213AA0">
                  <w:pPr>
                    <w:tabs>
                      <w:tab w:val="left" w:pos="1185"/>
                    </w:tabs>
                    <w:ind w:firstLin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Pizza Grande</w:t>
                  </w:r>
                  <w:r w:rsidR="00E83D64">
                    <w:rPr>
                      <w:sz w:val="24"/>
                      <w:szCs w:val="24"/>
                    </w:rPr>
                    <w:t xml:space="preserve"> – G </w:t>
                  </w:r>
                  <w:r>
                    <w:rPr>
                      <w:sz w:val="24"/>
                      <w:szCs w:val="24"/>
                    </w:rPr>
                    <w:t>(</w:t>
                  </w:r>
                  <w:r w:rsidR="009C5A8A">
                    <w:rPr>
                      <w:sz w:val="24"/>
                      <w:szCs w:val="24"/>
                    </w:rPr>
                    <w:t>30</w:t>
                  </w:r>
                  <w:r>
                    <w:rPr>
                      <w:sz w:val="24"/>
                      <w:szCs w:val="24"/>
                    </w:rPr>
                    <w:t>% mais cara)</w:t>
                  </w:r>
                </w:p>
              </w:tc>
            </w:tr>
            <w:tr w:rsidR="009D493C" w14:paraId="32B860E6" w14:textId="6D097C3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78DF06EC" w14:textId="1825342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701" w:type="dxa"/>
                </w:tcPr>
                <w:p w14:paraId="1F19900F" w14:textId="48AAE215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Napolitana</w:t>
                  </w:r>
                </w:p>
              </w:tc>
              <w:tc>
                <w:tcPr>
                  <w:tcW w:w="1984" w:type="dxa"/>
                </w:tcPr>
                <w:p w14:paraId="087E3572" w14:textId="3F48B0A0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20,00</w:t>
                  </w:r>
                </w:p>
              </w:tc>
              <w:tc>
                <w:tcPr>
                  <w:tcW w:w="4111" w:type="dxa"/>
                </w:tcPr>
                <w:p w14:paraId="1FEF4145" w14:textId="1FA9904C" w:rsidR="009D493C" w:rsidRDefault="00213AA0" w:rsidP="00213AA0">
                  <w:pPr>
                    <w:tabs>
                      <w:tab w:val="left" w:pos="1875"/>
                    </w:tabs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26,00</w:t>
                  </w:r>
                </w:p>
              </w:tc>
            </w:tr>
            <w:tr w:rsidR="009D493C" w14:paraId="34A40356" w14:textId="38121E64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66A1C0A" w14:textId="5D9E8F30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701" w:type="dxa"/>
                </w:tcPr>
                <w:p w14:paraId="0FC28639" w14:textId="6D2A9AF9" w:rsidR="009D493C" w:rsidRDefault="00105E5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M</w:t>
                  </w:r>
                  <w:r w:rsidRPr="00105E51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argherita</w:t>
                  </w:r>
                </w:p>
              </w:tc>
              <w:tc>
                <w:tcPr>
                  <w:tcW w:w="1984" w:type="dxa"/>
                </w:tcPr>
                <w:p w14:paraId="2FF684E8" w14:textId="58AA151A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2A24AB29" w14:textId="268C2CCD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R$ 26,00</w:t>
                  </w:r>
                </w:p>
              </w:tc>
            </w:tr>
            <w:tr w:rsidR="009D493C" w14:paraId="47BF5F2C" w14:textId="0AAC626A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20D0CA" w14:textId="0575BE71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701" w:type="dxa"/>
                </w:tcPr>
                <w:p w14:paraId="6CF680FD" w14:textId="365A1828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Calabresa</w:t>
                  </w:r>
                </w:p>
              </w:tc>
              <w:tc>
                <w:tcPr>
                  <w:tcW w:w="1984" w:type="dxa"/>
                </w:tcPr>
                <w:p w14:paraId="6D579A55" w14:textId="69E8CF0C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1248421F" w14:textId="4743EB7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R$ 32,50</w:t>
                  </w:r>
                </w:p>
              </w:tc>
            </w:tr>
            <w:tr w:rsidR="009D493C" w14:paraId="2678A275" w14:textId="11EADCAB" w:rsidTr="00E83D64">
              <w:trPr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3B2FF2B" w14:textId="04717F33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701" w:type="dxa"/>
                </w:tcPr>
                <w:p w14:paraId="54F3C27A" w14:textId="102A797A" w:rsidR="009D493C" w:rsidRDefault="00F66D11" w:rsidP="00213AA0">
                  <w:pPr>
                    <w:ind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Toscana</w:t>
                  </w:r>
                </w:p>
              </w:tc>
              <w:tc>
                <w:tcPr>
                  <w:tcW w:w="1984" w:type="dxa"/>
                </w:tcPr>
                <w:p w14:paraId="0CD2F261" w14:textId="33F7A0DE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7A2056AC" w14:textId="3780DA71" w:rsidR="009D493C" w:rsidRDefault="00213AA0" w:rsidP="00213AA0">
                  <w:pPr>
                    <w:ind w:firstLin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  <w:tr w:rsidR="009D493C" w14:paraId="5050074B" w14:textId="796F3FC7" w:rsidTr="00E83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425A122" w14:textId="4FB19352" w:rsidR="009D493C" w:rsidRDefault="00FA2E9F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701" w:type="dxa"/>
                </w:tcPr>
                <w:p w14:paraId="12A37FAE" w14:textId="77CE3B5F" w:rsidR="009D493C" w:rsidRDefault="00F66D11" w:rsidP="00213AA0">
                  <w:pPr>
                    <w:ind w:firstLin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Port</w:t>
                  </w:r>
                  <w:r w:rsidR="00FA2E9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u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guesa</w:t>
                  </w:r>
                </w:p>
              </w:tc>
              <w:tc>
                <w:tcPr>
                  <w:tcW w:w="1984" w:type="dxa"/>
                </w:tcPr>
                <w:p w14:paraId="2565E006" w14:textId="30D0E23B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R$ </w:t>
                  </w:r>
                  <w:r w:rsidR="009C5A8A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30</w:t>
                  </w:r>
                  <w:r w:rsidR="00CC533E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  <w:tc>
                <w:tcPr>
                  <w:tcW w:w="4111" w:type="dxa"/>
                </w:tcPr>
                <w:p w14:paraId="3BEEBB0A" w14:textId="701A2662" w:rsidR="009D493C" w:rsidRDefault="00213AA0" w:rsidP="00213AA0">
                  <w:pPr>
                    <w:ind w:firstLin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R$ 39,00</w:t>
                  </w:r>
                </w:p>
              </w:tc>
            </w:tr>
          </w:tbl>
          <w:p w14:paraId="7CFD17B3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4832CE2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48171C9D" w14:textId="70FB6455" w:rsidR="008A1EE6" w:rsidRDefault="008A1EE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tamanho da pizza</w:t>
            </w:r>
          </w:p>
          <w:p w14:paraId="19A9EEBF" w14:textId="0D0781F1" w:rsidR="008A1EE6" w:rsidRPr="008A1EE6" w:rsidRDefault="002F3575" w:rsidP="008A1EE6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14:paraId="7E47736D" w14:textId="7FA913C8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coisa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(se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</w:t>
            </w:r>
            <w:r w:rsidR="008A1EE6">
              <w:rPr>
                <w:b/>
                <w:bCs/>
                <w:color w:val="1F3864" w:themeColor="accent5" w:themeShade="80"/>
                <w:sz w:val="24"/>
                <w:szCs w:val="24"/>
              </w:rPr>
              <w:t>a partir do item 1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14:paraId="1DB591AE" w14:textId="51080C98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FD6A8EE" w14:textId="73838E98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Deve-se utilizar estruturas if, elif e else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86BFB05" w14:textId="2681777F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Se a pessoa digitar um</w:t>
            </w:r>
            <w:r w:rsidR="00CA597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TAMANHO de pizza</w:t>
            </w:r>
            <w:r w:rsidR="00B8433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="00674A55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e/ou </w:t>
            </w:r>
            <w:r w:rsidR="00E83D64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NÚMERO diferente dos da tabela printar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074B38AF" w14:textId="38B8902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Deve-se utilizar while,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37650D6" w14:textId="65538A12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else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6BCA3C22" w14:textId="38A61AE8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(DICA: utilizar o break dentro if que verifica a opção sair)</w:t>
            </w:r>
          </w:p>
          <w:p w14:paraId="7D8E760A" w14:textId="0E7C4A3A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duas pizzas</w:t>
            </w:r>
          </w:p>
          <w:p w14:paraId="65CD286D" w14:textId="533451DE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 xml:space="preserve">Colocar um exemplo de SAIDA DE CONSOLE com erro ao digitar </w:t>
            </w:r>
            <w:r w:rsidR="00C01498">
              <w:rPr>
                <w:b/>
                <w:bCs/>
                <w:color w:val="FF0000"/>
                <w:sz w:val="24"/>
                <w:szCs w:val="24"/>
              </w:rPr>
              <w:t>código</w:t>
            </w:r>
          </w:p>
          <w:p w14:paraId="7B41615E" w14:textId="0AAB1F48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0055A693" w14:textId="075AC49F" w:rsidR="00B168C4" w:rsidRDefault="00E1763B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1763B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4035C62D" wp14:editId="48867FB7">
                  <wp:extent cx="5079945" cy="5400675"/>
                  <wp:effectExtent l="0" t="0" r="698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914" cy="54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BB61" w14:textId="757F7A21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766DBC">
              <w:rPr>
                <w:b/>
                <w:bCs/>
                <w:color w:val="1F3864" w:themeColor="accent5" w:themeShade="80"/>
              </w:rPr>
              <w:t>Figura</w:t>
            </w:r>
            <w:r w:rsidR="006167AD" w:rsidRPr="00766DBC">
              <w:rPr>
                <w:b/>
                <w:bCs/>
                <w:color w:val="1F3864" w:themeColor="accent5" w:themeShade="80"/>
              </w:rPr>
              <w:t xml:space="preserve">: </w:t>
            </w:r>
            <w:r w:rsidR="00EF0553" w:rsidRPr="00766DBC">
              <w:rPr>
                <w:b/>
                <w:bCs/>
                <w:color w:val="1F3864" w:themeColor="accent5" w:themeShade="80"/>
              </w:rPr>
              <w:t>Exemplo de programa co</w:t>
            </w:r>
            <w:r w:rsidR="00E975AD" w:rsidRPr="00766DBC">
              <w:rPr>
                <w:b/>
                <w:bCs/>
                <w:color w:val="1F3864" w:themeColor="accent5" w:themeShade="80"/>
              </w:rPr>
              <w:t>m</w:t>
            </w:r>
            <w:r w:rsidR="00677879" w:rsidRPr="00766DBC">
              <w:rPr>
                <w:b/>
                <w:bCs/>
                <w:color w:val="1F3864" w:themeColor="accent5" w:themeShade="80"/>
              </w:rPr>
              <w:t xml:space="preserve"> 2 pizzas pedidas,</w:t>
            </w:r>
            <w:r w:rsidR="00E975AD" w:rsidRPr="00766DBC">
              <w:rPr>
                <w:b/>
                <w:bCs/>
                <w:color w:val="1F3864" w:themeColor="accent5" w:themeShade="80"/>
              </w:rPr>
              <w:t xml:space="preserve"> </w:t>
            </w:r>
            <w:r w:rsidR="00677879" w:rsidRPr="00766DBC">
              <w:rPr>
                <w:b/>
                <w:bCs/>
                <w:color w:val="1F3864" w:themeColor="accent5" w:themeShade="80"/>
              </w:rPr>
              <w:t>um erro no pedido do tamanho e um erro no código da pizza</w:t>
            </w:r>
          </w:p>
        </w:tc>
      </w:tr>
    </w:tbl>
    <w:p w14:paraId="00525A65" w14:textId="49DF2123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817766B" w14:textId="77777777" w:rsidTr="00627A5E">
        <w:tc>
          <w:tcPr>
            <w:tcW w:w="9716" w:type="dxa"/>
            <w:shd w:val="clear" w:color="auto" w:fill="FFFFFF" w:themeFill="background1"/>
          </w:tcPr>
          <w:p w14:paraId="726281B8" w14:textId="3CB785D6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3271722C" w14:textId="77777777" w:rsidTr="00627A5E">
        <w:tc>
          <w:tcPr>
            <w:tcW w:w="9716" w:type="dxa"/>
            <w:shd w:val="clear" w:color="auto" w:fill="FFFFFF" w:themeFill="background1"/>
          </w:tcPr>
          <w:p w14:paraId="783C1933" w14:textId="77777777" w:rsidR="00E5770B" w:rsidRDefault="00E5770B" w:rsidP="00E5770B">
            <w:pPr>
              <w:pStyle w:val="Pr-formatao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quantidade_pizza_media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quantidade_pizza_grande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valor_total_pizza_media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valor_total_pizza_grande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tamanho_pizza = </w:t>
            </w:r>
            <w:r>
              <w:rPr>
                <w:color w:val="CC7832"/>
              </w:rPr>
              <w:t>None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codigo_pizza = </w:t>
            </w:r>
            <w:r>
              <w:rPr>
                <w:color w:val="CC7832"/>
              </w:rPr>
              <w:t>None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nome_pizza_escolhida = </w:t>
            </w:r>
            <w:r>
              <w:rPr>
                <w:color w:val="CC7832"/>
              </w:rPr>
              <w:t>None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desejo_cliente = </w:t>
            </w:r>
            <w:r>
              <w:rPr>
                <w:color w:val="CC7832"/>
              </w:rPr>
              <w:t>None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>while True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"Bem Vindo a pizzaria do Kauã Daniel Lopes Machado"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"____________________________________"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"|Código| Descrição |Pizza M|Pizza G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"|------|-----------|-------|--------|"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21  |Napolitana | R$20  | R$26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22  |Margherita | R$20  | R$26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23  |Calabresa  | R$25  | R$32.50|"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24  |Toscana    | R$30  | R$39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"|  25  |Portuguesa | R$30  | R$39   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"|___________________________________|"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tamanho_pizza </w:t>
            </w:r>
            <w:r>
              <w:rPr>
                <w:color w:val="CC7832"/>
              </w:rPr>
              <w:t xml:space="preserve">not in </w:t>
            </w:r>
            <w:r>
              <w:rPr>
                <w:color w:val="A9B7C6"/>
              </w:rPr>
              <w:t>[</w:t>
            </w:r>
            <w:r>
              <w:rPr>
                <w:color w:val="6A8759"/>
              </w:rPr>
              <w:t>"M"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"G"</w:t>
            </w:r>
            <w:r>
              <w:rPr>
                <w:color w:val="A9B7C6"/>
              </w:rPr>
              <w:t>]:</w:t>
            </w:r>
            <w:r>
              <w:rPr>
                <w:color w:val="A9B7C6"/>
              </w:rPr>
              <w:br/>
              <w:t xml:space="preserve">        tamanho_pizza =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6A8759"/>
              </w:rPr>
              <w:t>"Informe o tamanho da pizza (M/G): "</w:t>
            </w:r>
            <w:r>
              <w:rPr>
                <w:color w:val="A9B7C6"/>
              </w:rPr>
              <w:t>).upper().strip()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tamanho_pizza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quantidade_pizza_media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</w:t>
            </w:r>
            <w:r>
              <w:rPr>
                <w:color w:val="CC7832"/>
              </w:rPr>
              <w:t xml:space="preserve">elif </w:t>
            </w:r>
            <w:r>
              <w:rPr>
                <w:color w:val="A9B7C6"/>
              </w:rPr>
              <w:t xml:space="preserve">tamanho_pizza == </w:t>
            </w:r>
            <w:r>
              <w:rPr>
                <w:color w:val="6A8759"/>
              </w:rPr>
              <w:t>"G"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quantidade_pizza_grande +=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"Tamanho inválido. Tente Novamente."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codigo_pizza </w:t>
            </w:r>
            <w:r>
              <w:rPr>
                <w:color w:val="CC7832"/>
              </w:rPr>
              <w:t xml:space="preserve">not in 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21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24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25</w:t>
            </w:r>
            <w:r>
              <w:rPr>
                <w:color w:val="A9B7C6"/>
              </w:rPr>
              <w:t>]:</w:t>
            </w:r>
            <w:r>
              <w:rPr>
                <w:color w:val="A9B7C6"/>
              </w:rPr>
              <w:br/>
              <w:t xml:space="preserve">        codigo_pizza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"Digite o código da pizza: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codigo_pizza == </w:t>
            </w:r>
            <w:r>
              <w:rPr>
                <w:color w:val="6897BB"/>
              </w:rPr>
              <w:t>21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nome_pizza_escolhida = </w:t>
            </w:r>
            <w:r>
              <w:rPr>
                <w:color w:val="6A8759"/>
              </w:rPr>
              <w:t>"Napolitana"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tamanho_pizza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valor_total_pizza_media += </w:t>
            </w:r>
            <w:r>
              <w:rPr>
                <w:color w:val="6897BB"/>
              </w:rPr>
              <w:t>20</w:t>
            </w:r>
            <w:r>
              <w:rPr>
                <w:color w:val="6897BB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valor_total_pizza_grande += </w:t>
            </w:r>
            <w:r>
              <w:rPr>
                <w:color w:val="6897BB"/>
              </w:rPr>
              <w:t>26</w:t>
            </w:r>
            <w:r>
              <w:rPr>
                <w:color w:val="6897BB"/>
              </w:rPr>
              <w:br/>
              <w:t xml:space="preserve">        </w:t>
            </w:r>
            <w:r>
              <w:rPr>
                <w:color w:val="CC7832"/>
              </w:rPr>
              <w:t xml:space="preserve">elif </w:t>
            </w:r>
            <w:r>
              <w:rPr>
                <w:color w:val="A9B7C6"/>
              </w:rPr>
              <w:t xml:space="preserve">codigo_pizza == </w:t>
            </w:r>
            <w:r>
              <w:rPr>
                <w:color w:val="6897BB"/>
              </w:rPr>
              <w:t>22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nome_pizza_escolhida = </w:t>
            </w:r>
            <w:r>
              <w:rPr>
                <w:color w:val="6A8759"/>
              </w:rPr>
              <w:t>"Margherita"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tamanho_pizza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valor_total_pizza_media += </w:t>
            </w:r>
            <w:r>
              <w:rPr>
                <w:color w:val="6897BB"/>
              </w:rPr>
              <w:t>20</w:t>
            </w:r>
            <w:r>
              <w:rPr>
                <w:color w:val="6897BB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valor_total_pizza_grande += </w:t>
            </w:r>
            <w:r>
              <w:rPr>
                <w:color w:val="6897BB"/>
              </w:rPr>
              <w:t>26</w:t>
            </w:r>
            <w:r>
              <w:rPr>
                <w:color w:val="6897BB"/>
              </w:rPr>
              <w:br/>
              <w:t xml:space="preserve">        </w:t>
            </w:r>
            <w:r>
              <w:rPr>
                <w:color w:val="CC7832"/>
              </w:rPr>
              <w:t xml:space="preserve">elif </w:t>
            </w:r>
            <w:r>
              <w:rPr>
                <w:color w:val="A9B7C6"/>
              </w:rPr>
              <w:t xml:space="preserve">codigo_pizza == </w:t>
            </w:r>
            <w:r>
              <w:rPr>
                <w:color w:val="6897BB"/>
              </w:rPr>
              <w:t>23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nome_pizza_escolhida = </w:t>
            </w:r>
            <w:r>
              <w:rPr>
                <w:color w:val="6A8759"/>
              </w:rPr>
              <w:t>"Calabresa"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tamanho_pizza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valor_total_pizza_media += </w:t>
            </w:r>
            <w:r>
              <w:rPr>
                <w:color w:val="6897BB"/>
              </w:rPr>
              <w:t>25</w:t>
            </w:r>
            <w:r>
              <w:rPr>
                <w:color w:val="6897BB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valor_total_pizza_grande += </w:t>
            </w:r>
            <w:r>
              <w:rPr>
                <w:color w:val="6897BB"/>
              </w:rPr>
              <w:t>32.50</w:t>
            </w:r>
            <w:r>
              <w:rPr>
                <w:color w:val="6897BB"/>
              </w:rPr>
              <w:br/>
              <w:t xml:space="preserve">        </w:t>
            </w:r>
            <w:r>
              <w:rPr>
                <w:color w:val="CC7832"/>
              </w:rPr>
              <w:t xml:space="preserve">elif </w:t>
            </w:r>
            <w:r>
              <w:rPr>
                <w:color w:val="A9B7C6"/>
              </w:rPr>
              <w:t xml:space="preserve">codigo_pizza == </w:t>
            </w:r>
            <w:r>
              <w:rPr>
                <w:color w:val="6897BB"/>
              </w:rPr>
              <w:t>24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nome_pizza_escolhida = </w:t>
            </w:r>
            <w:r>
              <w:rPr>
                <w:color w:val="6A8759"/>
              </w:rPr>
              <w:t>"Toscana"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tamanho_pizza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valor_total_pizza_media += </w:t>
            </w:r>
            <w:r>
              <w:rPr>
                <w:color w:val="6897BB"/>
              </w:rPr>
              <w:t>30</w:t>
            </w:r>
            <w:r>
              <w:rPr>
                <w:color w:val="6897BB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valor_total_pizza_grande += </w:t>
            </w:r>
            <w:r>
              <w:rPr>
                <w:color w:val="6897BB"/>
              </w:rPr>
              <w:t>39</w:t>
            </w:r>
            <w:r>
              <w:rPr>
                <w:color w:val="6897BB"/>
              </w:rPr>
              <w:br/>
              <w:t xml:space="preserve">        </w:t>
            </w:r>
            <w:r>
              <w:rPr>
                <w:color w:val="CC7832"/>
              </w:rPr>
              <w:t xml:space="preserve">elif </w:t>
            </w:r>
            <w:r>
              <w:rPr>
                <w:color w:val="A9B7C6"/>
              </w:rPr>
              <w:t xml:space="preserve">codigo_pizza == </w:t>
            </w:r>
            <w:r>
              <w:rPr>
                <w:color w:val="6897BB"/>
              </w:rPr>
              <w:t>25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nome_pizza_escolhida = </w:t>
            </w:r>
            <w:r>
              <w:rPr>
                <w:color w:val="6A8759"/>
              </w:rPr>
              <w:t>"Portuguesa"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tamanho_pizza == </w:t>
            </w:r>
            <w:r>
              <w:rPr>
                <w:color w:val="6A8759"/>
              </w:rPr>
              <w:t>"M"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valor_total_pizza_media += </w:t>
            </w:r>
            <w:r>
              <w:rPr>
                <w:color w:val="6897BB"/>
              </w:rPr>
              <w:t>30</w:t>
            </w:r>
            <w:r>
              <w:rPr>
                <w:color w:val="6897BB"/>
              </w:rPr>
              <w:br/>
              <w:t xml:space="preserve">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valor_total_pizza_grande += </w:t>
            </w:r>
            <w:r>
              <w:rPr>
                <w:color w:val="6897BB"/>
              </w:rPr>
              <w:t>39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"Código inválido. Tente novamente."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proofErr w:type="gramStart"/>
            <w:r>
              <w:rPr>
                <w:color w:val="CC7832"/>
              </w:rPr>
              <w:t>continue</w:t>
            </w:r>
            <w:proofErr w:type="gramEnd"/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"Você pediu uma pizza {}.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.format(nome_pizza_escolhida))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desejo_cliente =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6A8759"/>
              </w:rPr>
              <w:t>"Deseja comprar outra pizza? (S/N): "</w:t>
            </w:r>
            <w:r>
              <w:rPr>
                <w:color w:val="A9B7C6"/>
              </w:rPr>
              <w:t>).upper().strip()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desejo_cliente == </w:t>
            </w:r>
            <w:r>
              <w:rPr>
                <w:color w:val="6A8759"/>
              </w:rPr>
              <w:t>"N"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break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tamanho_pizza = </w:t>
            </w:r>
            <w:r>
              <w:rPr>
                <w:color w:val="CC7832"/>
              </w:rPr>
              <w:t>None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codigo_pizza = </w:t>
            </w:r>
            <w:r>
              <w:rPr>
                <w:color w:val="CC7832"/>
              </w:rPr>
              <w:t>None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"Resumo da compra"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quantidade_pizza_media &gt;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"Quantidade de pizza tamanho M: {}"</w:t>
            </w:r>
            <w:r>
              <w:rPr>
                <w:color w:val="A9B7C6"/>
              </w:rPr>
              <w:t>.format(quantidade_pizza_media))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"Valor total da pizza tamanho M: {:.2f}"</w:t>
            </w:r>
            <w:r>
              <w:rPr>
                <w:color w:val="A9B7C6"/>
              </w:rPr>
              <w:t>.format(</w:t>
            </w:r>
            <w:r>
              <w:rPr>
                <w:color w:val="A9B7C6"/>
              </w:rPr>
              <w:br/>
              <w:t xml:space="preserve">        valor_total_pizza_media))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quantidade_pizza_grande &gt;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"Quantidade de pizza tamanho G: {}"</w:t>
            </w:r>
            <w:r>
              <w:rPr>
                <w:color w:val="A9B7C6"/>
              </w:rPr>
              <w:t>.format(quantidade_pizza_grande))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"Valor total da pizza tamanho G: {:.2f}"</w:t>
            </w:r>
            <w:r>
              <w:rPr>
                <w:color w:val="A9B7C6"/>
              </w:rPr>
              <w:t>.format(</w:t>
            </w:r>
            <w:r>
              <w:rPr>
                <w:color w:val="A9B7C6"/>
              </w:rPr>
              <w:br/>
              <w:t xml:space="preserve">        valor_total_pizza_grande))</w:t>
            </w:r>
            <w:r>
              <w:rPr>
                <w:color w:val="A9B7C6"/>
              </w:rPr>
              <w:br/>
              <w:t xml:space="preserve">    valor_pagar = valor_total_pizza_media + valor_total_pizza_grande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"Total a pagar: R$ {:.2f}"</w:t>
            </w:r>
            <w:r>
              <w:rPr>
                <w:color w:val="A9B7C6"/>
              </w:rPr>
              <w:t>.format(valor_pagar))</w:t>
            </w:r>
          </w:p>
          <w:p w14:paraId="4726B16D" w14:textId="0C0A0A5C" w:rsidR="008D2BAC" w:rsidRPr="008D2BAC" w:rsidRDefault="008D2BAC" w:rsidP="0088030D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4535D814" w14:textId="34F2EEFE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8970AC" w14:paraId="46E9B833" w14:textId="77777777" w:rsidTr="00653B5A">
        <w:tc>
          <w:tcPr>
            <w:tcW w:w="9716" w:type="dxa"/>
            <w:shd w:val="clear" w:color="auto" w:fill="FFFFFF" w:themeFill="background1"/>
          </w:tcPr>
          <w:p w14:paraId="0C1619D5" w14:textId="55ED36EB" w:rsidR="008970AC" w:rsidRDefault="008970AC" w:rsidP="008970AC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Console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8970AC" w14:paraId="64D17ED3" w14:textId="77777777" w:rsidTr="00653B5A">
        <w:tc>
          <w:tcPr>
            <w:tcW w:w="9716" w:type="dxa"/>
            <w:shd w:val="clear" w:color="auto" w:fill="FFFFFF" w:themeFill="background1"/>
          </w:tcPr>
          <w:p w14:paraId="23D8FD89" w14:textId="77777777" w:rsidR="008970AC" w:rsidRDefault="00E5770B" w:rsidP="008970AC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81D568" wp14:editId="7EE4DBA2">
                  <wp:extent cx="6032500" cy="3998595"/>
                  <wp:effectExtent l="0" t="0" r="6350" b="190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39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E0CE4" w14:textId="60CE18A6" w:rsidR="00E5770B" w:rsidRPr="008D2BAC" w:rsidRDefault="00E5770B" w:rsidP="008970AC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947224" wp14:editId="22EBC71E">
                  <wp:extent cx="6032500" cy="2889250"/>
                  <wp:effectExtent l="0" t="0" r="6350" b="635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288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2D41A" w14:textId="77777777" w:rsidR="00E654A7" w:rsidRDefault="00E654A7" w:rsidP="00E654A7">
      <w:r>
        <w:lastRenderedPageBreak/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4F482FF4" w14:textId="77777777" w:rsidTr="00636548">
        <w:tc>
          <w:tcPr>
            <w:tcW w:w="9716" w:type="dxa"/>
            <w:shd w:val="clear" w:color="auto" w:fill="113162"/>
          </w:tcPr>
          <w:p w14:paraId="2713A1BA" w14:textId="17B21C7C" w:rsidR="006402B3" w:rsidRDefault="006402B3" w:rsidP="00627A5E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7303403" w14:textId="75745F62" w:rsidR="006402B3" w:rsidRPr="00D91FAE" w:rsidRDefault="006402B3" w:rsidP="00627A5E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0811F29" w14:textId="77777777" w:rsidTr="00636548">
        <w:tc>
          <w:tcPr>
            <w:tcW w:w="9716" w:type="dxa"/>
          </w:tcPr>
          <w:p w14:paraId="16E9010D" w14:textId="10D093A1" w:rsidR="003A6852" w:rsidRPr="004C5CA1" w:rsidRDefault="006402B3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Enunciado: </w:t>
            </w:r>
            <w:r w:rsidR="002B454F" w:rsidRPr="004C5CA1">
              <w:rPr>
                <w:b/>
                <w:bCs/>
                <w:color w:val="113162"/>
              </w:rPr>
              <w:t xml:space="preserve">Imagina-se que você </w:t>
            </w:r>
            <w:r w:rsidR="004664B7" w:rsidRPr="004C5CA1">
              <w:rPr>
                <w:b/>
                <w:bCs/>
                <w:color w:val="113162"/>
              </w:rPr>
              <w:t>e sua equipe foram contratados por um</w:t>
            </w:r>
            <w:r w:rsidR="00821B6A" w:rsidRPr="004C5CA1">
              <w:rPr>
                <w:b/>
                <w:bCs/>
                <w:color w:val="113162"/>
              </w:rPr>
              <w:t xml:space="preserve"> restaurante que serve feijoada para desenvolver a solução de software. Você ficou encarregado d</w:t>
            </w:r>
            <w:r w:rsidR="007C0521" w:rsidRPr="004C5CA1">
              <w:rPr>
                <w:b/>
                <w:bCs/>
                <w:color w:val="113162"/>
              </w:rPr>
              <w:t>a parte de retirar pedido por parte do cliente.</w:t>
            </w:r>
          </w:p>
          <w:p w14:paraId="630BFF93" w14:textId="718E3282" w:rsidR="005D7B8B" w:rsidRPr="004C5CA1" w:rsidRDefault="003A685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O valor que a empresa cobra por </w:t>
            </w:r>
            <w:r w:rsidR="007C0521" w:rsidRPr="004C5CA1">
              <w:rPr>
                <w:b/>
                <w:bCs/>
                <w:color w:val="113162"/>
              </w:rPr>
              <w:t>feijoada</w:t>
            </w:r>
            <w:r w:rsidRPr="004C5CA1">
              <w:rPr>
                <w:b/>
                <w:bCs/>
                <w:color w:val="113162"/>
              </w:rPr>
              <w:t xml:space="preserve"> é dado pela seguinte equação:</w:t>
            </w:r>
          </w:p>
          <w:p w14:paraId="2D018F9B" w14:textId="0725EF08" w:rsidR="005C348E" w:rsidRPr="00530521" w:rsidRDefault="00B76A8D" w:rsidP="00042480">
            <w:pPr>
              <w:spacing w:before="120" w:after="120"/>
              <w:ind w:firstLine="0"/>
              <w:jc w:val="center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total=(volume*opção)+adional(is)</m:t>
                </m:r>
              </m:oMath>
            </m:oMathPara>
          </w:p>
          <w:p w14:paraId="01F4AFD8" w14:textId="2DD1B669" w:rsidR="00596FE5" w:rsidRPr="004C5CA1" w:rsidRDefault="005D7B8B" w:rsidP="000060E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4C5CA1">
              <w:rPr>
                <w:b/>
                <w:bCs/>
                <w:color w:val="113162"/>
              </w:rPr>
              <w:t xml:space="preserve">Em que </w:t>
            </w:r>
            <w:r w:rsidR="00596FE5" w:rsidRPr="004C5CA1">
              <w:rPr>
                <w:b/>
                <w:bCs/>
                <w:color w:val="113162"/>
              </w:rPr>
              <w:t xml:space="preserve">cada uma das variáveis que compõe o preço total é </w:t>
            </w:r>
            <w:r w:rsidR="004F696F" w:rsidRPr="004C5CA1">
              <w:rPr>
                <w:b/>
                <w:bCs/>
                <w:color w:val="113162"/>
              </w:rPr>
              <w:t>quantizada</w:t>
            </w:r>
            <w:r w:rsidR="00596FE5" w:rsidRPr="004C5CA1">
              <w:rPr>
                <w:b/>
                <w:bCs/>
                <w:color w:val="113162"/>
              </w:rPr>
              <w:t xml:space="preserve"> da seguinte maneira: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34"/>
              <w:gridCol w:w="5256"/>
            </w:tblGrid>
            <w:tr w:rsidR="00D3788E" w:rsidRPr="00F11E78" w14:paraId="0FC3C5F3" w14:textId="1E89613F" w:rsidTr="00326BD4">
              <w:tc>
                <w:tcPr>
                  <w:tcW w:w="4234" w:type="dxa"/>
                </w:tcPr>
                <w:p w14:paraId="3C4E9C88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4D10D315" w14:textId="2D816AD0" w:rsidR="00D3788E" w:rsidRPr="00F11E78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</w:pPr>
                  <w:r w:rsidRPr="00F11E78">
                    <w:rPr>
                      <w:b/>
                      <w:bCs/>
                      <w:color w:val="44546A" w:themeColor="text2"/>
                      <w:sz w:val="20"/>
                      <w:szCs w:val="20"/>
                    </w:rPr>
                    <w:t>Quadro 1: Volume versus Valor</w:t>
                  </w:r>
                </w:p>
                <w:tbl>
                  <w:tblPr>
                    <w:tblStyle w:val="TabeladeGrade4-nfase4"/>
                    <w:tblW w:w="4008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9"/>
                    <w:gridCol w:w="1559"/>
                  </w:tblGrid>
                  <w:tr w:rsidR="00D3788E" w:rsidRPr="00F11E78" w14:paraId="022E1DBD" w14:textId="77777777" w:rsidTr="00D3788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197EAA24" w14:textId="4D5DD13A" w:rsidR="00D3788E" w:rsidRPr="00F11E78" w:rsidRDefault="005C5C51" w:rsidP="00B07E30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sz w:val="20"/>
                            <w:szCs w:val="20"/>
                          </w:rPr>
                          <w:t>Volume</w:t>
                        </w:r>
                        <w:r w:rsidR="00D3788E" w:rsidRPr="00F11E78">
                          <w:rPr>
                            <w:sz w:val="20"/>
                            <w:szCs w:val="20"/>
                          </w:rPr>
                          <w:t xml:space="preserve"> (ml)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B51F4EE" w14:textId="175AC177" w:rsidR="00D3788E" w:rsidRPr="00F11E78" w:rsidRDefault="005C5C51" w:rsidP="00B07E3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sz w:val="20"/>
                            <w:szCs w:val="20"/>
                          </w:rPr>
                          <w:t>Valor</w:t>
                        </w:r>
                        <w:r w:rsidR="00D3788E" w:rsidRPr="00F11E78">
                          <w:rPr>
                            <w:sz w:val="20"/>
                            <w:szCs w:val="20"/>
                          </w:rPr>
                          <w:t xml:space="preserve"> (R$)</w:t>
                        </w:r>
                      </w:p>
                    </w:tc>
                  </w:tr>
                  <w:tr w:rsidR="00D3788E" w:rsidRPr="00F11E78" w14:paraId="72FF1784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E3795E1" w14:textId="48D0C5CE" w:rsidR="00D3788E" w:rsidRPr="00F11E78" w:rsidRDefault="005C5C51" w:rsidP="00B07E30">
                        <w:pPr>
                          <w:ind w:firstLine="0"/>
                          <w:jc w:val="center"/>
                          <w:rPr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&lt; 300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57DB7BF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  <w:tr w:rsidR="00D3788E" w:rsidRPr="00F11E78" w14:paraId="35BA93E4" w14:textId="77777777" w:rsidTr="00D3788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3F3609FB" w14:textId="410A5421" w:rsidR="00D3788E" w:rsidRPr="00F11E78" w:rsidRDefault="005C5C51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300 &lt;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= volume &lt;=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729B2BC" w14:textId="73131C1B" w:rsidR="00D3788E" w:rsidRPr="00F11E78" w:rsidRDefault="005C5C51" w:rsidP="00B07E3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Volume</w:t>
                        </w:r>
                        <w:r w:rsidR="00D3788E"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* 0.08</w:t>
                        </w:r>
                      </w:p>
                    </w:tc>
                  </w:tr>
                  <w:tr w:rsidR="00D3788E" w:rsidRPr="00F11E78" w14:paraId="31E4E7D8" w14:textId="77777777" w:rsidTr="00D3788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49" w:type="dxa"/>
                      </w:tcPr>
                      <w:p w14:paraId="51C85124" w14:textId="5007502E" w:rsidR="00D3788E" w:rsidRPr="00F11E78" w:rsidRDefault="005C5C51" w:rsidP="00B07E30">
                        <w:pPr>
                          <w:ind w:firstLine="0"/>
                          <w:jc w:val="center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Volume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 xml:space="preserve"> &gt; 5000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CDDBE94" w14:textId="77777777" w:rsidR="00D3788E" w:rsidRPr="00F11E78" w:rsidRDefault="00D3788E" w:rsidP="00B07E3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Não é aceito</w:t>
                        </w:r>
                      </w:p>
                    </w:tc>
                  </w:tr>
                </w:tbl>
                <w:p w14:paraId="46C507A9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5256" w:type="dxa"/>
                </w:tcPr>
                <w:p w14:paraId="0F9F2F63" w14:textId="77777777" w:rsidR="00D3788E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  <w:p w14:paraId="36F7C2D6" w14:textId="6A63BEE4" w:rsidR="00D3788E" w:rsidRPr="00530521" w:rsidRDefault="00D3788E" w:rsidP="00D3788E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2: Opção versus multiplicador</w:t>
                  </w:r>
                </w:p>
                <w:tbl>
                  <w:tblPr>
                    <w:tblStyle w:val="TabeladeGrade4-nfase6"/>
                    <w:tblW w:w="4971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71"/>
                    <w:gridCol w:w="1700"/>
                  </w:tblGrid>
                  <w:tr w:rsidR="00D3788E" w:rsidRPr="00F11E78" w14:paraId="46F632CF" w14:textId="77777777" w:rsidTr="00E6669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59FA59F7" w14:textId="7E2A3EE6" w:rsidR="00D3788E" w:rsidRPr="00F11E78" w:rsidRDefault="005C5C51" w:rsidP="00D3788E">
                        <w:pPr>
                          <w:ind w:firstLine="0"/>
                          <w:jc w:val="left"/>
                        </w:pPr>
                        <w:r w:rsidRPr="00F11E78">
                          <w:t>Peso</w:t>
                        </w:r>
                        <w:r w:rsidR="00D3788E" w:rsidRPr="00F11E78">
                          <w:t>(kg)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745A4AD8" w14:textId="756E760D" w:rsidR="00D3788E" w:rsidRPr="00F11E78" w:rsidRDefault="005C5C51" w:rsidP="00D3788E">
                        <w:pPr>
                          <w:ind w:firstLine="0"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Multiplicador</w:t>
                        </w:r>
                      </w:p>
                    </w:tc>
                  </w:tr>
                  <w:tr w:rsidR="00D3788E" w:rsidRPr="00F11E78" w14:paraId="73ADBD60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E08103B" w14:textId="04C412AD" w:rsidR="00D3788E" w:rsidRPr="00F11E78" w:rsidRDefault="005C5C51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B</w:t>
                        </w:r>
                        <w:r w:rsidR="00D3788E" w:rsidRPr="00F11E78">
                          <w:rPr>
                            <w:color w:val="1F3864" w:themeColor="accent5" w:themeShade="80"/>
                          </w:rPr>
                          <w:t xml:space="preserve"> - Básica 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(Feijão + paiol + costelinha) 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466389E4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1.00</w:t>
                        </w:r>
                      </w:p>
                    </w:tc>
                  </w:tr>
                  <w:tr w:rsidR="00D3788E" w:rsidRPr="00F11E78" w14:paraId="7D332280" w14:textId="77777777" w:rsidTr="00E66692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6B470C00" w14:textId="23650993" w:rsidR="00D3788E" w:rsidRPr="00F11E78" w:rsidRDefault="005C5C51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P</w:t>
                        </w:r>
                        <w:r w:rsidR="00D3788E" w:rsidRPr="00F11E78">
                          <w:rPr>
                            <w:color w:val="1F3864" w:themeColor="accent5" w:themeShade="80"/>
                          </w:rPr>
                          <w:t xml:space="preserve"> - Premium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de porco)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1FA44D38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1.25</w:t>
                        </w:r>
                      </w:p>
                    </w:tc>
                  </w:tr>
                  <w:tr w:rsidR="00D3788E" w:rsidRPr="00F11E78" w14:paraId="6CC64F4B" w14:textId="77777777" w:rsidTr="00E6669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90" w:type="pct"/>
                      </w:tcPr>
                      <w:p w14:paraId="2DBF7B71" w14:textId="386F6041" w:rsidR="00D3788E" w:rsidRPr="00F11E78" w:rsidRDefault="005C5C51" w:rsidP="00D3788E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color w:val="1F3864" w:themeColor="accent5" w:themeShade="80"/>
                          </w:rPr>
                          <w:t>S</w:t>
                        </w:r>
                        <w:r w:rsidR="00D3788E" w:rsidRPr="00F11E78">
                          <w:rPr>
                            <w:color w:val="1F3864" w:themeColor="accent5" w:themeShade="80"/>
                          </w:rPr>
                          <w:t xml:space="preserve"> - Suprema</w:t>
                        </w:r>
                        <w:r w:rsidR="00D3788E" w:rsidRPr="00F11E78">
                          <w:rPr>
                            <w:b w:val="0"/>
                            <w:bCs w:val="0"/>
                            <w:color w:val="1F3864" w:themeColor="accent5" w:themeShade="80"/>
                          </w:rPr>
                          <w:t xml:space="preserve"> (Feijão + paiol + costelinha + partes do porco + charque + calabresa + bacon)</w:t>
                        </w:r>
                      </w:p>
                    </w:tc>
                    <w:tc>
                      <w:tcPr>
                        <w:tcW w:w="1710" w:type="pct"/>
                      </w:tcPr>
                      <w:p w14:paraId="25EF6A1B" w14:textId="77777777" w:rsidR="00D3788E" w:rsidRPr="00F11E78" w:rsidRDefault="00D3788E" w:rsidP="00D3788E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</w:rPr>
                        </w:pPr>
                        <w:r w:rsidRPr="00F11E78">
                          <w:rPr>
                            <w:b/>
                            <w:bCs/>
                            <w:color w:val="1F3864" w:themeColor="accent5" w:themeShade="80"/>
                          </w:rPr>
                          <w:t>1.50</w:t>
                        </w:r>
                      </w:p>
                    </w:tc>
                  </w:tr>
                </w:tbl>
                <w:p w14:paraId="17647D63" w14:textId="77777777" w:rsidR="00D3788E" w:rsidRPr="00F11E78" w:rsidRDefault="00D3788E" w:rsidP="004C5CA1">
                  <w:pPr>
                    <w:ind w:firstLine="0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D3788E" w:rsidRPr="00F11E78" w14:paraId="7D683339" w14:textId="7B9E7E46" w:rsidTr="00326BD4">
              <w:tc>
                <w:tcPr>
                  <w:tcW w:w="9490" w:type="dxa"/>
                  <w:gridSpan w:val="2"/>
                </w:tcPr>
                <w:p w14:paraId="698E7858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  <w:p w14:paraId="19ABB3CB" w14:textId="77777777" w:rsidR="00D3788E" w:rsidRPr="00530521" w:rsidRDefault="00D3788E" w:rsidP="00B07E30">
                  <w:pPr>
                    <w:ind w:firstLine="0"/>
                    <w:jc w:val="center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  <w:r w:rsidRPr="00530521"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  <w:t>Quadro 3: Acompanhamento versus Valor</w:t>
                  </w:r>
                </w:p>
                <w:tbl>
                  <w:tblPr>
                    <w:tblStyle w:val="TabeladeGrade4-nfase2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430"/>
                    <w:gridCol w:w="1417"/>
                  </w:tblGrid>
                  <w:tr w:rsidR="00D3788E" w:rsidRPr="00F11E78" w14:paraId="16194D63" w14:textId="77777777" w:rsidTr="0057187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B1D34D5" w14:textId="52398D6B" w:rsidR="00D3788E" w:rsidRPr="00F11E78" w:rsidRDefault="005C5C51" w:rsidP="00585B70">
                        <w:pPr>
                          <w:ind w:firstLine="0"/>
                          <w:jc w:val="left"/>
                        </w:pPr>
                        <w:r w:rsidRPr="00F11E78">
                          <w:t>Rota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A80B129" w14:textId="77777777" w:rsidR="00D3788E" w:rsidRPr="00F11E78" w:rsidRDefault="00D3788E" w:rsidP="00585B70">
                        <w:pPr>
                          <w:ind w:firstLine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F11E78">
                          <w:t>Valor (R$)</w:t>
                        </w:r>
                      </w:p>
                    </w:tc>
                  </w:tr>
                  <w:tr w:rsidR="00D3788E" w:rsidRPr="00F11E78" w14:paraId="0C597ABD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3BA7A1F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0- Não desejo mais acompanhamentos (encerrar pedido)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3EBE91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0,00</w:t>
                        </w:r>
                      </w:p>
                    </w:tc>
                  </w:tr>
                  <w:tr w:rsidR="00D3788E" w:rsidRPr="00F11E78" w14:paraId="1E48B101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5FC6494C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1- 200g de arroz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4F6E1FE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5,00</w:t>
                        </w:r>
                      </w:p>
                    </w:tc>
                  </w:tr>
                  <w:tr w:rsidR="00D3788E" w:rsidRPr="00F11E78" w14:paraId="7C6781EE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65BB4422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2- 150g de farofa especial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31C536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6,00</w:t>
                        </w:r>
                      </w:p>
                    </w:tc>
                  </w:tr>
                  <w:tr w:rsidR="00D3788E" w:rsidRPr="00F11E78" w14:paraId="0D79DE57" w14:textId="77777777" w:rsidTr="0057187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29F07515" w14:textId="77777777" w:rsidR="00D3788E" w:rsidRPr="004C5CA1" w:rsidRDefault="00D3788E" w:rsidP="00585B70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3- 100g de couve cozida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8C87695" w14:textId="77777777" w:rsidR="00D3788E" w:rsidRPr="004C5CA1" w:rsidRDefault="00D3788E" w:rsidP="00585B70">
                        <w:pPr>
                          <w:ind w:firstLine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7,00</w:t>
                        </w:r>
                      </w:p>
                    </w:tc>
                  </w:tr>
                  <w:tr w:rsidR="00D3788E" w:rsidRPr="00F11E78" w14:paraId="17C66BF6" w14:textId="77777777" w:rsidTr="005718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30" w:type="dxa"/>
                      </w:tcPr>
                      <w:p w14:paraId="17536987" w14:textId="77777777" w:rsidR="00D3788E" w:rsidRPr="004C5CA1" w:rsidRDefault="00D3788E" w:rsidP="000060E8">
                        <w:pPr>
                          <w:ind w:firstLine="0"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 w:val="0"/>
                            <w:bCs w:val="0"/>
                            <w:color w:val="1F3864" w:themeColor="accent5" w:themeShade="80"/>
                            <w:sz w:val="20"/>
                            <w:szCs w:val="20"/>
                          </w:rPr>
                          <w:t>4- 1 laranja descascada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604232D" w14:textId="77777777" w:rsidR="00D3788E" w:rsidRPr="004C5CA1" w:rsidRDefault="00D3788E" w:rsidP="000060E8">
                        <w:pPr>
                          <w:ind w:firstLine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</w:pPr>
                        <w:r w:rsidRPr="004C5CA1">
                          <w:rPr>
                            <w:b/>
                            <w:bCs/>
                            <w:color w:val="1F3864" w:themeColor="accent5" w:themeShade="80"/>
                            <w:sz w:val="20"/>
                            <w:szCs w:val="20"/>
                          </w:rPr>
                          <w:t>3,00</w:t>
                        </w:r>
                      </w:p>
                    </w:tc>
                  </w:tr>
                </w:tbl>
                <w:p w14:paraId="0A5F304E" w14:textId="77777777" w:rsidR="00D3788E" w:rsidRPr="00F11E78" w:rsidRDefault="00D3788E" w:rsidP="00585B70">
                  <w:pPr>
                    <w:ind w:firstLine="0"/>
                    <w:jc w:val="left"/>
                    <w:rPr>
                      <w:b/>
                      <w:bCs/>
                      <w:color w:val="1F3864" w:themeColor="accent5" w:themeShade="80"/>
                    </w:rPr>
                  </w:pPr>
                </w:p>
              </w:tc>
            </w:tr>
          </w:tbl>
          <w:p w14:paraId="149A7F12" w14:textId="169C36F2" w:rsidR="006402B3" w:rsidRPr="00F11E78" w:rsidRDefault="006402B3" w:rsidP="00596FE5">
            <w:pPr>
              <w:ind w:firstLine="0"/>
              <w:rPr>
                <w:b/>
                <w:bCs/>
                <w:color w:val="1F3864" w:themeColor="accent5" w:themeShade="80"/>
              </w:rPr>
            </w:pPr>
          </w:p>
          <w:p w14:paraId="06099ED3" w14:textId="77777777" w:rsidR="006402B3" w:rsidRDefault="006402B3" w:rsidP="008E5068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1F2328F" w14:textId="61DF3A20" w:rsidR="004718EF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o volume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(em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ml</w:t>
            </w:r>
            <w:r w:rsidR="005C5C51" w:rsidRPr="00C75A05">
              <w:rPr>
                <w:b/>
                <w:bCs/>
                <w:color w:val="1F3864" w:themeColor="accent5" w:themeShade="80"/>
              </w:rPr>
              <w:t>). Se</w:t>
            </w:r>
            <w:r w:rsidR="0002665B" w:rsidRPr="00C75A05">
              <w:rPr>
                <w:b/>
                <w:bCs/>
                <w:color w:val="1F3864" w:themeColor="accent5" w:themeShade="80"/>
              </w:rPr>
              <w:t xml:space="preserve"> digitar um valor não numérico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 xml:space="preserve">e/ou </w:t>
            </w:r>
            <w:r w:rsidR="00B07E30" w:rsidRPr="00C75A05">
              <w:rPr>
                <w:b/>
                <w:bCs/>
                <w:color w:val="1F3864" w:themeColor="accent5" w:themeShade="80"/>
              </w:rPr>
              <w:t xml:space="preserve">volume for menor/maior que o </w:t>
            </w:r>
            <w:r w:rsidR="004718EF" w:rsidRPr="00C75A05">
              <w:rPr>
                <w:b/>
                <w:bCs/>
                <w:color w:val="1F3864" w:themeColor="accent5" w:themeShade="80"/>
              </w:rPr>
              <w:t>limite aceito repetir a pergunta</w:t>
            </w:r>
            <w:r w:rsidR="007932DA"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438A3F23" w14:textId="4768EB29" w:rsidR="004718EF" w:rsidRPr="00C75A05" w:rsidRDefault="004718EF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a opção da feijoada</w:t>
            </w:r>
            <w:r w:rsidRPr="00C75A05">
              <w:rPr>
                <w:b/>
                <w:bCs/>
                <w:color w:val="1F3864" w:themeColor="accent5" w:themeShade="80"/>
              </w:rPr>
              <w:t xml:space="preserve">. Se digitar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uma opção não válida deve repetir a pergunta</w:t>
            </w:r>
          </w:p>
          <w:p w14:paraId="6770C6AD" w14:textId="7D787B2E" w:rsidR="007932DA" w:rsidRPr="00C75A05" w:rsidRDefault="00D93C9E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Pergunte </w:t>
            </w:r>
            <w:r w:rsidR="00B07E30" w:rsidRPr="00C75A05">
              <w:rPr>
                <w:b/>
                <w:bCs/>
                <w:color w:val="1F3864" w:themeColor="accent5" w:themeShade="80"/>
              </w:rPr>
              <w:t>o acompanhamento</w:t>
            </w:r>
            <w:r w:rsidRPr="00C75A05">
              <w:rPr>
                <w:b/>
                <w:bCs/>
                <w:color w:val="1F3864" w:themeColor="accent5" w:themeShade="80"/>
              </w:rPr>
              <w:t>.</w:t>
            </w:r>
            <w:r w:rsidR="0057187E" w:rsidRPr="00C75A05">
              <w:rPr>
                <w:b/>
                <w:bCs/>
                <w:color w:val="1F3864" w:themeColor="accent5" w:themeShade="80"/>
              </w:rPr>
              <w:t xml:space="preserve"> Deve-se perguntar se o usuário quer mais um acompanhamento até digitar a opção 0</w:t>
            </w:r>
          </w:p>
          <w:p w14:paraId="6F929757" w14:textId="0A31150D" w:rsidR="006402B3" w:rsidRPr="00C75A05" w:rsidRDefault="006402B3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</w:rPr>
            </w:pPr>
            <w:r w:rsidRPr="00C75A05">
              <w:rPr>
                <w:b/>
                <w:bCs/>
                <w:color w:val="1F3864" w:themeColor="accent5" w:themeShade="80"/>
              </w:rPr>
              <w:t xml:space="preserve">Encerre </w:t>
            </w:r>
            <w:r w:rsidR="00B22189" w:rsidRPr="00C75A05">
              <w:rPr>
                <w:b/>
                <w:bCs/>
                <w:color w:val="1F3864" w:themeColor="accent5" w:themeShade="80"/>
              </w:rPr>
              <w:t>o total a ser pago com base na equação desse enunciado</w:t>
            </w:r>
            <w:r w:rsidRPr="00C75A05">
              <w:rPr>
                <w:b/>
                <w:bCs/>
                <w:color w:val="1F3864" w:themeColor="accent5" w:themeShade="80"/>
              </w:rPr>
              <w:t>;</w:t>
            </w:r>
          </w:p>
          <w:p w14:paraId="5A34184B" w14:textId="58C1C428" w:rsidR="009C22CA" w:rsidRPr="00C75A05" w:rsidRDefault="009C22CA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Deve-se codificar uma função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volumeFeijoada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(EXIGÊNCIA </w:t>
            </w:r>
            <w:r w:rsidR="00DD36C2" w:rsidRPr="00C75A05">
              <w:rPr>
                <w:b/>
                <w:bCs/>
                <w:color w:val="1F3864" w:themeColor="accent5" w:themeShade="80"/>
                <w:highlight w:val="yellow"/>
              </w:rPr>
              <w:t>1</w:t>
            </w:r>
            <w:r w:rsidR="00100429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1B94E1D2" w14:textId="68A7FC23" w:rsidR="009C22CA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perguntar d</w:t>
            </w:r>
            <w:r w:rsidR="008F008F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entro da função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o volume da porção 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 xml:space="preserve">(em </w:t>
            </w:r>
            <w:r w:rsidR="0057187E" w:rsidRPr="00C75A05">
              <w:rPr>
                <w:b/>
                <w:bCs/>
                <w:color w:val="1F3864" w:themeColor="accent5" w:themeShade="80"/>
                <w:highlight w:val="yellow"/>
              </w:rPr>
              <w:t>ml</w:t>
            </w:r>
            <w:r w:rsidR="007E1F61" w:rsidRPr="00C75A05">
              <w:rPr>
                <w:b/>
                <w:bCs/>
                <w:color w:val="1F3864" w:themeColor="accent5" w:themeShade="80"/>
                <w:highlight w:val="yellow"/>
              </w:rPr>
              <w:t>);</w:t>
            </w:r>
          </w:p>
          <w:p w14:paraId="73A47EAC" w14:textId="5788B546" w:rsidR="001D09E6" w:rsidRPr="00C75A05" w:rsidRDefault="001D09E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ter um if/else ou if/elif ou if/else/elif para verificar se o usuário não digitou um volume fora da faixa com que o restaurante trabalha;</w:t>
            </w:r>
          </w:p>
          <w:p w14:paraId="7EF5126C" w14:textId="67BBE38E" w:rsidR="008F008F" w:rsidRPr="00C75A05" w:rsidRDefault="00396376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ter try/except para o caso do usuário digitar um valor não numérico;</w:t>
            </w:r>
          </w:p>
          <w:p w14:paraId="20BB8D11" w14:textId="65FB4806" w:rsidR="00DD36C2" w:rsidRPr="00C75A05" w:rsidRDefault="00DD36C2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 w:rsidRPr="00C75A05"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0A186D62" w14:textId="5FE42E38" w:rsidR="002C2457" w:rsidRPr="00C75A05" w:rsidRDefault="002C2457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codificar uma função </w:t>
            </w:r>
            <w:r w:rsidR="0057187E" w:rsidRPr="00C75A05">
              <w:rPr>
                <w:b/>
                <w:bCs/>
                <w:color w:val="1F3864" w:themeColor="accent5" w:themeShade="80"/>
                <w:highlight w:val="cyan"/>
              </w:rPr>
              <w:t>opcaoFeijoada</w:t>
            </w: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(EXIGÊNCIA 2</w:t>
            </w:r>
            <w:r w:rsidR="00100429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6628EF7D" w14:textId="7FFEBE2F" w:rsidR="002C2457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perguntar dentro da função </w:t>
            </w:r>
            <w:r w:rsidR="001D09E6" w:rsidRPr="00C75A05">
              <w:rPr>
                <w:b/>
                <w:bCs/>
                <w:color w:val="1F3864" w:themeColor="accent5" w:themeShade="80"/>
                <w:highlight w:val="cyan"/>
              </w:rPr>
              <w:t>a opção desejada;</w:t>
            </w:r>
          </w:p>
          <w:p w14:paraId="1828D10A" w14:textId="14B73348" w:rsidR="002C2457" w:rsidRPr="00C75A05" w:rsidRDefault="002C2457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ter um 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if/elif/else para verificar </w:t>
            </w:r>
            <w:r w:rsidR="00A9477C" w:rsidRPr="00C75A05">
              <w:rPr>
                <w:b/>
                <w:bCs/>
                <w:color w:val="1F3864" w:themeColor="accent5" w:themeShade="80"/>
                <w:highlight w:val="cyan"/>
              </w:rPr>
              <w:t>as opções possíveis ou não</w:t>
            </w:r>
            <w:r w:rsidR="002744E8" w:rsidRPr="00C75A05">
              <w:rPr>
                <w:b/>
                <w:bCs/>
                <w:color w:val="1F3864" w:themeColor="accent5" w:themeShade="80"/>
                <w:highlight w:val="cyan"/>
              </w:rPr>
              <w:t>;</w:t>
            </w:r>
          </w:p>
          <w:p w14:paraId="01E64E0C" w14:textId="6A817837" w:rsidR="00B71673" w:rsidRPr="00C75A05" w:rsidRDefault="00B71673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C75A05"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 w:rsidRPr="00C75A05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3243AA7D" w14:textId="2688ED1F" w:rsidR="00E9632D" w:rsidRPr="00C75A05" w:rsidRDefault="00E9632D" w:rsidP="008E506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codificar uma função </w:t>
            </w:r>
            <w:r w:rsidR="00881E23" w:rsidRPr="00C75A05">
              <w:rPr>
                <w:b/>
                <w:bCs/>
                <w:color w:val="1F3864" w:themeColor="accent5" w:themeShade="80"/>
                <w:highlight w:val="green"/>
              </w:rPr>
              <w:t>acompanhamentoFeijoada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(EXIGÊNCIA 3</w:t>
            </w:r>
            <w:r w:rsidR="00100429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 de 3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68F03DB2" w14:textId="360B52F9" w:rsidR="00E9632D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perguntar d</w:t>
            </w:r>
            <w:r w:rsidR="00E9632D"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entro </w:t>
            </w: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se deseja ou não mais algum acompanhamento</w:t>
            </w:r>
          </w:p>
          <w:p w14:paraId="4DB1C5E1" w14:textId="7FCB47C0" w:rsidR="00BD48D2" w:rsidRPr="00C75A05" w:rsidRDefault="002744E8" w:rsidP="008E5068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 xml:space="preserve">Deve-se ter um if/elif/else </w:t>
            </w:r>
            <w:r w:rsidR="00A9477C" w:rsidRPr="00C75A05">
              <w:rPr>
                <w:b/>
                <w:bCs/>
                <w:color w:val="1F3864" w:themeColor="accent5" w:themeShade="80"/>
                <w:highlight w:val="green"/>
              </w:rPr>
              <w:t>para verificar as opções possíveis ou não;</w:t>
            </w:r>
          </w:p>
          <w:p w14:paraId="4B3696B0" w14:textId="33DD80BF" w:rsidR="00AB6A7B" w:rsidRPr="00C75A05" w:rsidRDefault="00EB599B" w:rsidP="00D3112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C75A05"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0A32116" w14:textId="1ACA0949" w:rsidR="00D320E0" w:rsidRPr="00C75A05" w:rsidRDefault="006B7B22" w:rsidP="00D320E0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lastRenderedPageBreak/>
              <w:t>Colocar um exemplo de</w:t>
            </w:r>
            <w:r w:rsidR="00F746EA" w:rsidRPr="00C75A05">
              <w:rPr>
                <w:b/>
                <w:bCs/>
                <w:color w:val="FF0000"/>
              </w:rPr>
              <w:t xml:space="preserve"> SAIDA DE CONSOLE</w:t>
            </w:r>
            <w:r w:rsidRPr="00C75A05">
              <w:rPr>
                <w:b/>
                <w:bCs/>
                <w:color w:val="FF0000"/>
              </w:rPr>
              <w:t xml:space="preserve"> um</w:t>
            </w:r>
            <w:r w:rsidR="0084653D" w:rsidRPr="00C75A05">
              <w:rPr>
                <w:b/>
                <w:bCs/>
                <w:color w:val="FF0000"/>
              </w:rPr>
              <w:t xml:space="preserve"> pedido com volume, opção e 2 acompanhamentos válidos</w:t>
            </w:r>
          </w:p>
          <w:p w14:paraId="03E8F101" w14:textId="77D87CA0" w:rsidR="006402B3" w:rsidRPr="00C75A05" w:rsidRDefault="006B7B22" w:rsidP="002744E8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</w:rPr>
            </w:pPr>
            <w:r w:rsidRPr="00C75A05">
              <w:rPr>
                <w:b/>
                <w:bCs/>
                <w:color w:val="FF0000"/>
              </w:rPr>
              <w:t xml:space="preserve">Colocar um exemplo de SAIDA DE CONSOLE com o tratamento de erro quando digitado um valor não numérico é digitado </w:t>
            </w:r>
            <w:r w:rsidR="00F11E78" w:rsidRPr="00C75A05">
              <w:rPr>
                <w:b/>
                <w:bCs/>
                <w:color w:val="FF0000"/>
              </w:rPr>
              <w:t xml:space="preserve">e </w:t>
            </w:r>
            <w:r w:rsidR="0084653D" w:rsidRPr="00C75A05">
              <w:rPr>
                <w:b/>
                <w:bCs/>
                <w:color w:val="FF0000"/>
              </w:rPr>
              <w:t>uma opção não permitida no menu opção de feijoada</w:t>
            </w:r>
          </w:p>
          <w:p w14:paraId="61E0C823" w14:textId="444C3C86" w:rsidR="007B353A" w:rsidRDefault="00C45ADE" w:rsidP="007B353A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F19EC9F" w14:textId="74305C25" w:rsidR="006402B3" w:rsidRDefault="00563C52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74E7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E4BF145" wp14:editId="21563A5A">
                  <wp:extent cx="5112972" cy="441007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355" cy="450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A4DA2" w14:textId="248872FC" w:rsidR="006167AD" w:rsidRPr="003A53D3" w:rsidRDefault="006167AD" w:rsidP="005F3EA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11E78">
              <w:rPr>
                <w:b/>
                <w:bCs/>
                <w:color w:val="1F3864" w:themeColor="accent5" w:themeShade="80"/>
              </w:rPr>
              <w:t xml:space="preserve">Figura: Exemplo de programa </w:t>
            </w:r>
            <w:r w:rsidR="00677879" w:rsidRPr="00F11E78">
              <w:rPr>
                <w:b/>
                <w:bCs/>
                <w:color w:val="1F3864" w:themeColor="accent5" w:themeShade="80"/>
              </w:rPr>
              <w:t xml:space="preserve">com 1 pedido de feijoada suprema + 2 acompanhamentos, um erro no pedir um volume menor que o exigido e um erro </w:t>
            </w:r>
            <w:r w:rsidR="00F11E78" w:rsidRPr="00F11E78">
              <w:rPr>
                <w:b/>
                <w:bCs/>
                <w:color w:val="1F3864" w:themeColor="accent5" w:themeShade="80"/>
              </w:rPr>
              <w:t>de digitação</w:t>
            </w:r>
            <w:r w:rsidR="00F11E78">
              <w:rPr>
                <w:b/>
                <w:bCs/>
                <w:color w:val="1F3864" w:themeColor="accent5" w:themeShade="80"/>
              </w:rPr>
              <w:t>.</w:t>
            </w:r>
          </w:p>
        </w:tc>
      </w:tr>
      <w:tr w:rsidR="00256B6A" w14:paraId="72601471" w14:textId="77777777" w:rsidTr="00636548">
        <w:tc>
          <w:tcPr>
            <w:tcW w:w="9716" w:type="dxa"/>
          </w:tcPr>
          <w:p w14:paraId="34E5E3C7" w14:textId="77777777" w:rsidR="00256B6A" w:rsidRPr="004C5CA1" w:rsidRDefault="00256B6A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</w:p>
        </w:tc>
      </w:tr>
    </w:tbl>
    <w:p w14:paraId="3E6C8CB7" w14:textId="77777777" w:rsidR="00563C52" w:rsidRDefault="00563C52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563C52" w14:paraId="7D0B4B67" w14:textId="77777777" w:rsidTr="00653B5A">
        <w:tc>
          <w:tcPr>
            <w:tcW w:w="9716" w:type="dxa"/>
            <w:shd w:val="clear" w:color="auto" w:fill="FFFFFF" w:themeFill="background1"/>
          </w:tcPr>
          <w:p w14:paraId="53A1B0DF" w14:textId="5925422C" w:rsidR="00563C52" w:rsidRDefault="00563C52" w:rsidP="00563C5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563C52" w14:paraId="23167F34" w14:textId="77777777" w:rsidTr="00653B5A">
        <w:tc>
          <w:tcPr>
            <w:tcW w:w="9716" w:type="dxa"/>
            <w:shd w:val="clear" w:color="auto" w:fill="FFFFFF" w:themeFill="background1"/>
          </w:tcPr>
          <w:p w14:paraId="0E712586" w14:textId="77777777" w:rsidR="00A54804" w:rsidRPr="00A54804" w:rsidRDefault="00A54804" w:rsidP="00A54804">
            <w:pP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def 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volumeFeijoada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()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global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v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  <w:t xml:space="preserve">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while True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try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0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qtd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input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'Digite a quantidade desejada (ml): 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if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qtd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&lt;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 xml:space="preserve">300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or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qtd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&gt;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5000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   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'Não aceitamos valores menores que 300 ou maiores que 5000'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             </w:t>
            </w:r>
            <w:r w:rsidRPr="00A54804">
              <w:rPr>
                <w:rFonts w:ascii="Courier New" w:eastAsia="Times New Roman" w:hAnsi="Courier New" w:cs="Courier New"/>
                <w:color w:val="72737A"/>
                <w:sz w:val="20"/>
                <w:szCs w:val="20"/>
              </w:rPr>
              <w:t xml:space="preserve">qtd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input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'Digite a quantidade desejada (ml): 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else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qtd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*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0.08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except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ValueError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'Digite um valor numérico. 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lastRenderedPageBreak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continue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br/>
              <w:t xml:space="preserve">        return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v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def 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opcaoFeijoada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()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global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totalOpc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  <w:t xml:space="preserve">    v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1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'Entre com a opção desejada:'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br/>
              <w:t xml:space="preserve">          '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\n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B - Basica (Feijão + paiol + costelinha)'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br/>
              <w:t xml:space="preserve">          '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\n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P - Premium (Feijão + paiol + costelinha + partes de porco)'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br/>
              <w:t xml:space="preserve">          '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\n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S - Suprema (Feijão + paiol + costelinha + partes de porco + charque + calabresa + bacon)'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escolha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input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.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upper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while True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if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escolha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== 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'B'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totalOpc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*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1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elif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escolha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== 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'P'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totalOpc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*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1.25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elif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escolha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== 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'S'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totalOpc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*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1.5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else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'Digite um valor válido. 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'Entre com a opção desejada:'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br/>
              <w:t xml:space="preserve">                  '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\n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B - Basica (Feijão + paiol + costelinha)'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br/>
              <w:t xml:space="preserve">                  '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\n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P - Premium (Feijão + paiol + costelinha + partes de porco)'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br/>
              <w:t xml:space="preserve">                  '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\n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S - Suprema (Feijão + paiol + costelinha + partes de porco + charque + calabresa + bacon)'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escolha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input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()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.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upper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continue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br/>
              <w:t xml:space="preserve">        return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totalOpc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def 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acompanhamentoFeijoada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()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v1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v2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v3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v4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0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valorAc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0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global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totalAdc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  <w:t xml:space="preserve">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while True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'0- Não desejo mais acompanhamentos (encerrar pedido)'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br/>
              <w:t xml:space="preserve">              '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\n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1- 200g de arroz'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br/>
              <w:t xml:space="preserve">              '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\n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2- 150g de farofa especial'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br/>
              <w:t xml:space="preserve">              '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\n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3- 100g de couve cozida'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br/>
              <w:t xml:space="preserve">              '</w:t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\n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4- 1 laranja descascada'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opc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input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if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opc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1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v1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valorAc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+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5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        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 xml:space="preserve">'200g de arroz foram adicionadas! </w:t>
            </w:r>
            <w:proofErr w:type="gramStart"/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</w:t>
            </w:r>
            <w:proofErr w:type="gramEnd"/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 xml:space="preserve"> 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continue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br/>
              <w:t xml:space="preserve">        elif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opc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2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v2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valorAc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+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6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        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 xml:space="preserve">'150g de farofa especial foram adicionadas! </w:t>
            </w:r>
            <w:proofErr w:type="gramStart"/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</w:t>
            </w:r>
            <w:proofErr w:type="gramEnd"/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 xml:space="preserve"> 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continue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br/>
              <w:t xml:space="preserve">        elif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opc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3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v3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valorAc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+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7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        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 xml:space="preserve">'100g de couve foram adicionadas! </w:t>
            </w:r>
            <w:proofErr w:type="gramStart"/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</w:t>
            </w:r>
            <w:proofErr w:type="gramEnd"/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 xml:space="preserve"> 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continue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br/>
              <w:t xml:space="preserve">        elif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opc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==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4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v4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valorAc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+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4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br/>
              <w:t xml:space="preserve">            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 xml:space="preserve">'1 (uma) laranja foi adicionada! </w:t>
            </w:r>
            <w:proofErr w:type="gramStart"/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</w:t>
            </w:r>
            <w:proofErr w:type="gramEnd"/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 xml:space="preserve"> 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continue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lastRenderedPageBreak/>
              <w:t xml:space="preserve">        if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opc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&lt;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 xml:space="preserve">0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or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opc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&gt;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4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>: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'Digite uma opção entre 0 e 4'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  <w:t xml:space="preserve">    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continue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br/>
              <w:t xml:space="preserve">       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totalAdc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v1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+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v2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+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v3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+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v4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  <w:t xml:space="preserve">        </w:t>
            </w:r>
            <w:r w:rsidRPr="00A54804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 xml:space="preserve">return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totalAdc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'BEM VINDO A FEIJOADA DE KAUÃ MACHADO!!'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'MENU: 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volumeFeijoada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opcaoFeijoada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50FA7B"/>
                <w:sz w:val="20"/>
                <w:szCs w:val="20"/>
              </w:rPr>
              <w:t>acompanhamentoFeijoada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()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soma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= 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v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*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totalOpc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 xml:space="preserve">) </w:t>
            </w:r>
            <w:r w:rsidRPr="00A54804">
              <w:rPr>
                <w:rFonts w:ascii="Courier New" w:eastAsia="Times New Roman" w:hAnsi="Courier New" w:cs="Courier New"/>
                <w:color w:val="F998CC"/>
                <w:sz w:val="20"/>
                <w:szCs w:val="20"/>
              </w:rPr>
              <w:t xml:space="preserve">+ 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totalAdc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br/>
            </w:r>
            <w:r w:rsidRPr="00A54804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print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(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 xml:space="preserve">f'O total a pagar é </w:t>
            </w:r>
            <w:r w:rsidRPr="00A54804">
              <w:rPr>
                <w:rFonts w:ascii="Courier New" w:eastAsia="Times New Roman" w:hAnsi="Courier New" w:cs="Courier New"/>
                <w:color w:val="FFB86C"/>
                <w:sz w:val="20"/>
                <w:szCs w:val="20"/>
              </w:rPr>
              <w:t>{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soma</w:t>
            </w:r>
            <w:r w:rsidRPr="00A54804">
              <w:rPr>
                <w:rFonts w:ascii="Courier New" w:eastAsia="Times New Roman" w:hAnsi="Courier New" w:cs="Courier New"/>
                <w:color w:val="FFB86C"/>
                <w:sz w:val="20"/>
                <w:szCs w:val="20"/>
              </w:rPr>
              <w:t>}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 xml:space="preserve">. Volume = </w:t>
            </w:r>
            <w:r w:rsidRPr="00A54804">
              <w:rPr>
                <w:rFonts w:ascii="Courier New" w:eastAsia="Times New Roman" w:hAnsi="Courier New" w:cs="Courier New"/>
                <w:color w:val="FFB86C"/>
                <w:sz w:val="20"/>
                <w:szCs w:val="20"/>
              </w:rPr>
              <w:t>{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v</w:t>
            </w:r>
            <w:r w:rsidRPr="00A54804">
              <w:rPr>
                <w:rFonts w:ascii="Courier New" w:eastAsia="Times New Roman" w:hAnsi="Courier New" w:cs="Courier New"/>
                <w:color w:val="FFB86C"/>
                <w:sz w:val="20"/>
                <w:szCs w:val="20"/>
              </w:rPr>
              <w:t>}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 xml:space="preserve"> * opção = </w:t>
            </w:r>
            <w:r w:rsidRPr="00A54804">
              <w:rPr>
                <w:rFonts w:ascii="Courier New" w:eastAsia="Times New Roman" w:hAnsi="Courier New" w:cs="Courier New"/>
                <w:color w:val="FFB86C"/>
                <w:sz w:val="20"/>
                <w:szCs w:val="20"/>
              </w:rPr>
              <w:t>{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totalOpc</w:t>
            </w:r>
            <w:r w:rsidRPr="00A54804">
              <w:rPr>
                <w:rFonts w:ascii="Courier New" w:eastAsia="Times New Roman" w:hAnsi="Courier New" w:cs="Courier New"/>
                <w:color w:val="FFB86C"/>
                <w:sz w:val="20"/>
                <w:szCs w:val="20"/>
              </w:rPr>
              <w:t>}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 xml:space="preserve"> </w:t>
            </w:r>
            <w:proofErr w:type="gramStart"/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+</w:t>
            </w:r>
            <w:proofErr w:type="gramEnd"/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 xml:space="preserve"> acompanhamento = </w:t>
            </w:r>
            <w:r w:rsidRPr="00A54804">
              <w:rPr>
                <w:rFonts w:ascii="Courier New" w:eastAsia="Times New Roman" w:hAnsi="Courier New" w:cs="Courier New"/>
                <w:color w:val="FFB86C"/>
                <w:sz w:val="20"/>
                <w:szCs w:val="20"/>
              </w:rPr>
              <w:t>{</w:t>
            </w:r>
            <w:r w:rsidRPr="00A54804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totalAdc</w:t>
            </w:r>
            <w:r w:rsidRPr="00A54804">
              <w:rPr>
                <w:rFonts w:ascii="Courier New" w:eastAsia="Times New Roman" w:hAnsi="Courier New" w:cs="Courier New"/>
                <w:color w:val="FFB86C"/>
                <w:sz w:val="20"/>
                <w:szCs w:val="20"/>
              </w:rPr>
              <w:t xml:space="preserve">} </w:t>
            </w:r>
            <w:r w:rsidRPr="00A54804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</w:t>
            </w:r>
            <w:r w:rsidRPr="00A54804">
              <w:rPr>
                <w:rFonts w:ascii="Courier New" w:eastAsia="Times New Roman" w:hAnsi="Courier New" w:cs="Courier New"/>
                <w:color w:val="FFF906"/>
                <w:sz w:val="20"/>
                <w:szCs w:val="20"/>
              </w:rPr>
              <w:t>)</w:t>
            </w:r>
          </w:p>
          <w:p w14:paraId="355899F1" w14:textId="092FD197" w:rsidR="00563C52" w:rsidRPr="00A54804" w:rsidRDefault="00563C52" w:rsidP="00A54804">
            <w:pPr>
              <w:ind w:firstLine="0"/>
              <w:rPr>
                <w:rFonts w:eastAsia="Times New Roman"/>
                <w:color w:val="FF0000"/>
                <w:sz w:val="36"/>
                <w:szCs w:val="36"/>
              </w:rPr>
            </w:pPr>
          </w:p>
        </w:tc>
      </w:tr>
    </w:tbl>
    <w:p w14:paraId="446D3750" w14:textId="302BA29D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4FCC7360" w14:textId="77777777" w:rsidTr="008C22B6">
        <w:tc>
          <w:tcPr>
            <w:tcW w:w="9716" w:type="dxa"/>
            <w:shd w:val="clear" w:color="auto" w:fill="FFFFFF" w:themeFill="background1"/>
          </w:tcPr>
          <w:p w14:paraId="272EF728" w14:textId="22E5F261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5D8762AF" w14:textId="77777777" w:rsidTr="008C22B6">
        <w:tc>
          <w:tcPr>
            <w:tcW w:w="9716" w:type="dxa"/>
            <w:shd w:val="clear" w:color="auto" w:fill="FFFFFF" w:themeFill="background1"/>
          </w:tcPr>
          <w:p w14:paraId="0AC25D71" w14:textId="7801F2A7" w:rsidR="003E125A" w:rsidRPr="00881E23" w:rsidRDefault="00A54804" w:rsidP="00881E23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DC6DF1C" wp14:editId="516A2B7C">
                  <wp:extent cx="6032500" cy="3692525"/>
                  <wp:effectExtent l="0" t="0" r="635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369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B6A" w14:paraId="370C4453" w14:textId="77777777" w:rsidTr="008C22B6">
        <w:tc>
          <w:tcPr>
            <w:tcW w:w="9716" w:type="dxa"/>
            <w:shd w:val="clear" w:color="auto" w:fill="FFFFFF" w:themeFill="background1"/>
          </w:tcPr>
          <w:p w14:paraId="2EC0D731" w14:textId="5C8BA37C" w:rsidR="00256B6A" w:rsidRPr="00881E23" w:rsidRDefault="00A54804" w:rsidP="00881E23">
            <w:pPr>
              <w:ind w:firstLine="0"/>
              <w:jc w:val="center"/>
              <w:rPr>
                <w:rFonts w:eastAsia="Times New Roman"/>
                <w:color w:val="FF0000"/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0BA43C" wp14:editId="7DA889FA">
                  <wp:extent cx="6032500" cy="3138805"/>
                  <wp:effectExtent l="0" t="0" r="6350" b="444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0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804" w14:paraId="3014E42D" w14:textId="77777777" w:rsidTr="008C22B6">
        <w:tc>
          <w:tcPr>
            <w:tcW w:w="9716" w:type="dxa"/>
            <w:shd w:val="clear" w:color="auto" w:fill="FFFFFF" w:themeFill="background1"/>
          </w:tcPr>
          <w:p w14:paraId="310F10C9" w14:textId="77777777" w:rsidR="00A54804" w:rsidRDefault="00A54804" w:rsidP="00881E23">
            <w:pPr>
              <w:ind w:firstLine="0"/>
              <w:jc w:val="center"/>
              <w:rPr>
                <w:noProof/>
              </w:rPr>
            </w:pPr>
          </w:p>
          <w:p w14:paraId="04F46D61" w14:textId="4DCBAF76" w:rsidR="00A54804" w:rsidRDefault="00A54804" w:rsidP="00881E23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7199C" wp14:editId="033E440D">
                  <wp:extent cx="6019800" cy="190500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1FCEA" w14:textId="77777777" w:rsidR="00E654A7" w:rsidRDefault="00E654A7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90B3264" w14:textId="77777777" w:rsidTr="008C22B6">
        <w:tc>
          <w:tcPr>
            <w:tcW w:w="9716" w:type="dxa"/>
            <w:shd w:val="clear" w:color="auto" w:fill="113162"/>
          </w:tcPr>
          <w:p w14:paraId="786EC342" w14:textId="137923C3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4 de 4 (25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>
              <w:rPr>
                <w:b/>
                <w:bCs/>
                <w:color w:val="F5A607"/>
                <w:sz w:val="40"/>
                <w:szCs w:val="40"/>
              </w:rPr>
              <w:t>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C45B3B0" w14:textId="5EE68C78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119C5A" w14:textId="77777777" w:rsidTr="008C22B6">
        <w:tc>
          <w:tcPr>
            <w:tcW w:w="9716" w:type="dxa"/>
          </w:tcPr>
          <w:p w14:paraId="57ECA62A" w14:textId="0014B30E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 xml:space="preserve">para uma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mercearia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71AC0D1" w14:textId="6495AEF9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Cadastrar</w:t>
            </w:r>
            <w:r w:rsidR="00DC43D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EF80854" w14:textId="1532EFC9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(s)</w:t>
            </w:r>
          </w:p>
          <w:p w14:paraId="629CB517" w14:textId="1AE813A0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35BB3449" w14:textId="02B75FBE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Produto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DF07CA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</w:p>
          <w:p w14:paraId="5F5F5407" w14:textId="36840B6F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r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(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s</w:t>
            </w:r>
            <w:r w:rsidR="00EE0FA7">
              <w:rPr>
                <w:b/>
                <w:bCs/>
                <w:color w:val="113162"/>
                <w:sz w:val="24"/>
                <w:szCs w:val="24"/>
              </w:rPr>
              <w:t>)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4D0611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</w:p>
          <w:p w14:paraId="3A62EFC5" w14:textId="6D3E81C6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0AA01230" w14:textId="67F5BEC4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Remover </w:t>
            </w:r>
            <w:r w:rsidR="00763AB7">
              <w:rPr>
                <w:b/>
                <w:bCs/>
                <w:color w:val="113162"/>
                <w:sz w:val="24"/>
                <w:szCs w:val="24"/>
              </w:rPr>
              <w:t>Produto</w:t>
            </w:r>
          </w:p>
          <w:p w14:paraId="1D7081CB" w14:textId="4362841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002FFE79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2EAD3FA0" w14:textId="5FFFFBE2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roduto</w:t>
            </w:r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476E983E" w14:textId="43C4A885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78D3686C" w14:textId="56FD4678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6159F8A2" w14:textId="2881AE0E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o fabricante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53A4535D" w14:textId="5D4241BD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o valor </w:t>
            </w:r>
            <w:r w:rsidR="00763AB7">
              <w:rPr>
                <w:b/>
                <w:bCs/>
                <w:color w:val="1F3864" w:themeColor="accent5" w:themeShade="80"/>
                <w:highlight w:val="yellow"/>
              </w:rPr>
              <w:t>do produto</w:t>
            </w:r>
          </w:p>
          <w:p w14:paraId="5A99FDEC" w14:textId="1ADA5371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</w:t>
            </w:r>
            <w:r w:rsidR="007E16FC">
              <w:rPr>
                <w:b/>
                <w:bCs/>
                <w:color w:val="1F3864" w:themeColor="accent5" w:themeShade="80"/>
                <w:highlight w:val="yellow"/>
              </w:rPr>
              <w:t>produto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</w:t>
            </w:r>
            <w:r w:rsidR="0076057B">
              <w:rPr>
                <w:b/>
                <w:bCs/>
                <w:color w:val="1F3864" w:themeColor="accent5" w:themeShade="80"/>
                <w:highlight w:val="yellow"/>
              </w:rPr>
              <w:t xml:space="preserve">cadastrado 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</w:t>
            </w:r>
            <w:proofErr w:type="gramStart"/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</w:t>
            </w:r>
            <w:proofErr w:type="gramEnd"/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A814D91" w14:textId="3F08090A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proofErr w:type="gramStart"/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roduto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</w:t>
            </w:r>
            <w:proofErr w:type="gram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EXIGÊNCIA 2);</w:t>
            </w:r>
          </w:p>
          <w:p w14:paraId="0D897790" w14:textId="447D2506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47F88502" w14:textId="37CE2528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os os Produtos</w:t>
            </w:r>
          </w:p>
          <w:p w14:paraId="4E2E2110" w14:textId="4828BCA0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14:paraId="2864DC1B" w14:textId="435971A9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</w:t>
            </w:r>
            <w:r w:rsidR="00763AB7">
              <w:rPr>
                <w:b/>
                <w:bCs/>
                <w:color w:val="1F3864" w:themeColor="accent5" w:themeShade="80"/>
                <w:highlight w:val="cyan"/>
              </w:rPr>
              <w:t>Produtos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 por Fabricante</w:t>
            </w:r>
          </w:p>
          <w:p w14:paraId="1DE053C5" w14:textId="432D14D9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41FA746C" w14:textId="7865FE53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</w:t>
            </w:r>
            <w:r w:rsidR="00763AB7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roduto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693FEAF7" w14:textId="50A4851D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03364A10" w14:textId="5E9A5CE1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>um exemplo de SAIDA DO CONSOLE</w:t>
            </w:r>
            <w:r w:rsidRPr="005676B5">
              <w:rPr>
                <w:b/>
                <w:bCs/>
                <w:color w:val="FF0000"/>
              </w:rPr>
              <w:t xml:space="preserve"> </w:t>
            </w:r>
            <w:r w:rsidR="005676B5">
              <w:rPr>
                <w:b/>
                <w:bCs/>
                <w:color w:val="FF0000"/>
              </w:rPr>
              <w:t>com o cadastro</w:t>
            </w:r>
            <w:r w:rsidRPr="005676B5">
              <w:rPr>
                <w:b/>
                <w:bCs/>
                <w:color w:val="FF0000"/>
              </w:rPr>
              <w:t xml:space="preserve"> de 3 (ou mais) </w:t>
            </w:r>
            <w:r w:rsidR="00763AB7">
              <w:rPr>
                <w:b/>
                <w:bCs/>
                <w:color w:val="FF0000"/>
              </w:rPr>
              <w:t>produto</w:t>
            </w:r>
            <w:r w:rsidRPr="005676B5">
              <w:rPr>
                <w:b/>
                <w:bCs/>
                <w:color w:val="FF0000"/>
              </w:rPr>
              <w:t xml:space="preserve">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14:paraId="54C3E82E" w14:textId="5636D26C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>Colocar um exemplo de SAIDA DO CONSOLE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Pr="004E083E">
              <w:rPr>
                <w:b/>
                <w:bCs/>
                <w:color w:val="C45911" w:themeColor="accent2" w:themeShade="BF"/>
              </w:rPr>
              <w:t>c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om a consulta a </w:t>
            </w:r>
            <w:r w:rsidR="003D192D">
              <w:rPr>
                <w:b/>
                <w:bCs/>
                <w:color w:val="C45911" w:themeColor="accent2" w:themeShade="BF"/>
              </w:rPr>
              <w:t>todos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3D192D">
              <w:rPr>
                <w:b/>
                <w:bCs/>
                <w:color w:val="C45911" w:themeColor="accent2" w:themeShade="BF"/>
              </w:rPr>
              <w:t>o</w:t>
            </w:r>
            <w:r w:rsidR="00386B78" w:rsidRPr="004E083E">
              <w:rPr>
                <w:b/>
                <w:bCs/>
                <w:color w:val="C45911" w:themeColor="accent2" w:themeShade="BF"/>
              </w:rPr>
              <w:t>s p</w:t>
            </w:r>
            <w:r w:rsidR="003D192D">
              <w:rPr>
                <w:b/>
                <w:bCs/>
                <w:color w:val="C45911" w:themeColor="accent2" w:themeShade="BF"/>
              </w:rPr>
              <w:t>rodutos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cadastrad</w:t>
            </w:r>
            <w:r w:rsidR="003D192D">
              <w:rPr>
                <w:b/>
                <w:bCs/>
                <w:color w:val="C45911" w:themeColor="accent2" w:themeShade="BF"/>
              </w:rPr>
              <w:t>os</w:t>
            </w:r>
            <w:r w:rsidR="00386B78" w:rsidRPr="004E083E">
              <w:rPr>
                <w:b/>
                <w:bCs/>
                <w:color w:val="C45911" w:themeColor="accent2" w:themeShade="BF"/>
              </w:rPr>
              <w:t xml:space="preserve">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7AAF1888" w14:textId="715CBF7F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2A4D18DC" w14:textId="300D4051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1A3F97F8" w14:textId="3CDD23B8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 xml:space="preserve">ao remover um </w:t>
            </w:r>
            <w:r w:rsidR="003D192D">
              <w:rPr>
                <w:b/>
                <w:bCs/>
                <w:color w:val="FF0000"/>
              </w:rPr>
              <w:t xml:space="preserve">produto cadastrado </w:t>
            </w:r>
            <w:r>
              <w:rPr>
                <w:b/>
                <w:bCs/>
                <w:color w:val="FF0000"/>
              </w:rPr>
              <w:t>e mostrando depois todos os</w:t>
            </w:r>
            <w:r w:rsidR="003D192D">
              <w:rPr>
                <w:b/>
                <w:bCs/>
                <w:color w:val="FF0000"/>
              </w:rPr>
              <w:t xml:space="preserve"> produtos</w:t>
            </w:r>
            <w:r w:rsidR="00E366A3">
              <w:rPr>
                <w:b/>
                <w:bCs/>
                <w:color w:val="FF0000"/>
              </w:rPr>
              <w:t xml:space="preserve"> 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4FD009B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7B128354" w14:textId="16CA307C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40411281" w14:textId="3444E7DB" w:rsidR="00D05CCE" w:rsidRDefault="00D05CCE" w:rsidP="008C22B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8B43E6" w:rsidRPr="008B43E6">
              <w:rPr>
                <w:noProof/>
              </w:rPr>
              <w:drawing>
                <wp:inline distT="0" distB="0" distL="0" distR="0" wp14:anchorId="527F9AE4" wp14:editId="0899E8F9">
                  <wp:extent cx="6080188" cy="53435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138" cy="534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A680D" w14:textId="111A182A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643098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o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produtos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. Perceba que 2 </w:t>
            </w:r>
            <w:r w:rsidR="00273E3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deles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8A77BB6" w14:textId="15024B98" w:rsidR="00A82FCE" w:rsidRDefault="00287EF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87EF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141AC3D0" wp14:editId="51C989BE">
                  <wp:extent cx="3626623" cy="490537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554" cy="492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3E7B5" w14:textId="1565C960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Todas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os Produtos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47F96833" w14:textId="77777777" w:rsidR="00E350D0" w:rsidRDefault="00E350D0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4E349CAB" w14:textId="13063B3D" w:rsidR="00951339" w:rsidRDefault="00A74862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A74862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11B5BFD" wp14:editId="6F13EAE9">
                  <wp:extent cx="3286415" cy="22288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745" cy="223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1A73B" w14:textId="70763E45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3: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Produto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por Código.</w:t>
            </w:r>
          </w:p>
          <w:p w14:paraId="70E60191" w14:textId="44DC751D" w:rsidR="00E0614F" w:rsidRDefault="00F5299F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5299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5885B206" wp14:editId="31E56678">
                  <wp:extent cx="3457575" cy="29384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79" cy="294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06B95" w14:textId="620C6209"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</w:t>
            </w:r>
            <w:r w:rsidR="00273E3F">
              <w:rPr>
                <w:b/>
                <w:bCs/>
                <w:color w:val="1F3864" w:themeColor="accent5" w:themeShade="80"/>
                <w:sz w:val="24"/>
                <w:szCs w:val="24"/>
              </w:rPr>
              <w:t>Produtos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14:paraId="29578DA8" w14:textId="77777777" w:rsidR="00E350D0" w:rsidRDefault="00E350D0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51087AA4" w14:textId="7E6BCCDD" w:rsidR="000B02DA" w:rsidRDefault="00E350D0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350D0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089F36E5" wp14:editId="5F09A55D">
                  <wp:extent cx="3429479" cy="5106113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51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52E65" w14:textId="323CA0D1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F66155">
              <w:rPr>
                <w:b/>
                <w:bCs/>
                <w:color w:val="1F3864" w:themeColor="accent5" w:themeShade="80"/>
              </w:rPr>
              <w:t xml:space="preserve">Figura </w:t>
            </w:r>
            <w:r w:rsidR="00FB274A" w:rsidRPr="00F66155">
              <w:rPr>
                <w:b/>
                <w:bCs/>
                <w:color w:val="1F3864" w:themeColor="accent5" w:themeShade="80"/>
              </w:rPr>
              <w:t>5</w:t>
            </w:r>
            <w:r w:rsidRPr="00F66155">
              <w:rPr>
                <w:b/>
                <w:bCs/>
                <w:color w:val="1F3864" w:themeColor="accent5" w:themeShade="80"/>
              </w:rPr>
              <w:t xml:space="preserve">: Exemplo de 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Remover </w:t>
            </w:r>
            <w:r w:rsidR="00273E3F" w:rsidRPr="00F66155">
              <w:rPr>
                <w:b/>
                <w:bCs/>
                <w:color w:val="1F3864" w:themeColor="accent5" w:themeShade="80"/>
              </w:rPr>
              <w:t xml:space="preserve">Produto </w:t>
            </w:r>
            <w:r w:rsidR="00D73121" w:rsidRPr="00F66155">
              <w:rPr>
                <w:b/>
                <w:bCs/>
                <w:color w:val="1F3864" w:themeColor="accent5" w:themeShade="80"/>
              </w:rPr>
              <w:t>do cadastro e depois Consultar Tod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s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Produtos</w:t>
            </w:r>
            <w:r w:rsidR="00D73121" w:rsidRPr="00F66155">
              <w:rPr>
                <w:b/>
                <w:bCs/>
                <w:color w:val="1F3864" w:themeColor="accent5" w:themeShade="80"/>
              </w:rPr>
              <w:t>. Veja que a p</w:t>
            </w:r>
            <w:r w:rsidR="00F66155" w:rsidRPr="00F66155">
              <w:rPr>
                <w:b/>
                <w:bCs/>
                <w:color w:val="1F3864" w:themeColor="accent5" w:themeShade="80"/>
              </w:rPr>
              <w:t>roduto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de código </w:t>
            </w:r>
            <w:r w:rsidR="00E36FF0">
              <w:rPr>
                <w:b/>
                <w:bCs/>
                <w:color w:val="1F3864" w:themeColor="accent5" w:themeShade="80"/>
              </w:rPr>
              <w:t>2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foi </w:t>
            </w:r>
            <w:r w:rsidR="00273E3F" w:rsidRPr="00F66155">
              <w:rPr>
                <w:b/>
                <w:bCs/>
                <w:color w:val="1F3864" w:themeColor="accent5" w:themeShade="80"/>
              </w:rPr>
              <w:t>removido</w:t>
            </w:r>
            <w:r w:rsidR="00D73121" w:rsidRPr="00F66155">
              <w:rPr>
                <w:b/>
                <w:bCs/>
                <w:color w:val="1F3864" w:themeColor="accent5" w:themeShade="80"/>
              </w:rPr>
              <w:t xml:space="preserve"> e não aparece mais no sistema</w:t>
            </w:r>
            <w:r w:rsidR="00C92FEE" w:rsidRPr="00F66155">
              <w:rPr>
                <w:b/>
                <w:bCs/>
                <w:color w:val="1F3864" w:themeColor="accent5" w:themeShade="80"/>
              </w:rPr>
              <w:t>.</w:t>
            </w:r>
          </w:p>
        </w:tc>
      </w:tr>
    </w:tbl>
    <w:p w14:paraId="43A8035C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4CDB3C3D" w14:textId="77777777" w:rsidTr="008C22B6">
        <w:tc>
          <w:tcPr>
            <w:tcW w:w="9716" w:type="dxa"/>
            <w:shd w:val="clear" w:color="auto" w:fill="FFFFFF" w:themeFill="background1"/>
          </w:tcPr>
          <w:p w14:paraId="1F95B205" w14:textId="7A7CC5A6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presentação do Código</w:t>
            </w:r>
            <w:r w:rsid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D05CCE" w14:paraId="2C0CC09B" w14:textId="77777777" w:rsidTr="008C22B6">
        <w:tc>
          <w:tcPr>
            <w:tcW w:w="9716" w:type="dxa"/>
            <w:shd w:val="clear" w:color="auto" w:fill="FFFFFF" w:themeFill="background1"/>
          </w:tcPr>
          <w:p w14:paraId="75C99D22" w14:textId="77777777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CÓDIGO AQUI)</w:t>
            </w:r>
          </w:p>
          <w:p w14:paraId="529E0C59" w14:textId="77777777" w:rsidR="0005040A" w:rsidRPr="00B816D5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</w:rPr>
              <w:t>(Não esquecer do identificador pessoal)</w:t>
            </w:r>
          </w:p>
          <w:p w14:paraId="144C9ADC" w14:textId="7BEE0A94" w:rsid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que o código deve ser em texto</w:t>
            </w:r>
            <w:r w:rsid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. SE COLOCAR IMAGEM NÃO SERÁ AVALIADO</w:t>
            </w:r>
            <w:r w:rsidRPr="00E56F4D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11A2C282" w14:textId="6D0A3BCA" w:rsidR="00D05CCE" w:rsidRPr="0005040A" w:rsidRDefault="0005040A" w:rsidP="0005040A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(Não esquecer de inserir comentários)</w:t>
            </w:r>
          </w:p>
        </w:tc>
      </w:tr>
    </w:tbl>
    <w:p w14:paraId="0045C9D0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2EAD17CD" w14:textId="77777777" w:rsidTr="008C22B6">
        <w:tc>
          <w:tcPr>
            <w:tcW w:w="9716" w:type="dxa"/>
          </w:tcPr>
          <w:p w14:paraId="105BD954" w14:textId="2C4D1402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Saída do Console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D05CCE" w14:paraId="08E4E206" w14:textId="77777777" w:rsidTr="008C22B6">
        <w:tc>
          <w:tcPr>
            <w:tcW w:w="9716" w:type="dxa"/>
          </w:tcPr>
          <w:p w14:paraId="30AAC97B" w14:textId="77777777" w:rsidR="0088030D" w:rsidRDefault="0088030D" w:rsidP="0088030D">
            <w:pPr>
              <w:ind w:firstLine="0"/>
              <w:jc w:val="center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rFonts w:eastAsia="Times New Roman"/>
                <w:color w:val="FF0000"/>
                <w:sz w:val="40"/>
                <w:szCs w:val="40"/>
              </w:rPr>
              <w:t>(COLOCAR SAÍDA DO CONSOLE AQUI)</w:t>
            </w:r>
          </w:p>
          <w:p w14:paraId="571DA49F" w14:textId="77777777" w:rsidR="00AD5E0F" w:rsidRDefault="00AF1419" w:rsidP="001E7CAB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(Não esquecer do identificador pessoal</w:t>
            </w:r>
            <w:r w:rsid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 xml:space="preserve"> em pelo menos uma das figuras</w:t>
            </w:r>
            <w:r w:rsidRPr="00D369DC">
              <w:rPr>
                <w:rFonts w:eastAsia="Times New Roman"/>
                <w:color w:val="FF0000"/>
                <w:sz w:val="28"/>
                <w:szCs w:val="28"/>
                <w:highlight w:val="green"/>
              </w:rPr>
              <w:t>)</w:t>
            </w:r>
          </w:p>
          <w:p w14:paraId="62D7DEBA" w14:textId="77777777" w:rsidR="00BD737F" w:rsidRDefault="00BD737F" w:rsidP="001E7CAB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Não esquecer que aqui são 5 prints:</w:t>
            </w:r>
          </w:p>
          <w:p w14:paraId="373F8784" w14:textId="7B3B8544" w:rsidR="00BD737F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Um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print mostrando cadastro de produtos (2 deles mesmo fabricante)</w:t>
            </w:r>
          </w:p>
          <w:p w14:paraId="264FAE27" w14:textId="521583BC" w:rsidR="00BD737F" w:rsidRDefault="00BD737F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 xml:space="preserve">-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Um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print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mostrando todos 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 xml:space="preserve">os </w:t>
            </w:r>
            <w:r>
              <w:rPr>
                <w:rFonts w:eastAsia="Times New Roman"/>
                <w:color w:val="FF0000"/>
                <w:sz w:val="28"/>
                <w:szCs w:val="28"/>
              </w:rPr>
              <w:t>pr</w:t>
            </w:r>
            <w:r w:rsidR="00933833">
              <w:rPr>
                <w:rFonts w:eastAsia="Times New Roman"/>
                <w:color w:val="FF0000"/>
                <w:sz w:val="28"/>
                <w:szCs w:val="28"/>
              </w:rPr>
              <w:t>odutos cadastrados.</w:t>
            </w:r>
          </w:p>
          <w:p w14:paraId="581D5C89" w14:textId="0DB215D3" w:rsidR="0093383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- Um print mostrando a consulta por código.</w:t>
            </w:r>
          </w:p>
          <w:p w14:paraId="7E806908" w14:textId="7C9EB7AA" w:rsidR="0093383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- Um print mostrando a consulta por fabricante.</w:t>
            </w:r>
          </w:p>
          <w:p w14:paraId="4176E2BA" w14:textId="47B7B196" w:rsidR="00BD737F" w:rsidRPr="00E366A3" w:rsidRDefault="00933833" w:rsidP="00E36FF0">
            <w:pPr>
              <w:ind w:firstLine="0"/>
              <w:jc w:val="center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rFonts w:eastAsia="Times New Roman"/>
                <w:color w:val="FF0000"/>
                <w:sz w:val="28"/>
                <w:szCs w:val="28"/>
              </w:rPr>
              <w:t>- Um print mostrando remoção de um produto</w:t>
            </w:r>
            <w:r w:rsidR="00E36FF0">
              <w:rPr>
                <w:rFonts w:eastAsia="Times New Roman"/>
                <w:color w:val="FF0000"/>
                <w:sz w:val="28"/>
                <w:szCs w:val="28"/>
              </w:rPr>
              <w:t>.</w:t>
            </w:r>
            <w:r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4FBFBB99" w14:textId="302685EF" w:rsidR="00D05CCE" w:rsidRDefault="00D05CCE" w:rsidP="00D05CCE">
      <w:pPr>
        <w:ind w:firstLine="0"/>
      </w:pPr>
    </w:p>
    <w:sectPr w:rsidR="00D05CCE" w:rsidSect="0011171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C9227" w14:textId="77777777" w:rsidR="00023BEB" w:rsidRDefault="00023BEB" w:rsidP="00B5761D">
      <w:r>
        <w:separator/>
      </w:r>
    </w:p>
    <w:p w14:paraId="6E0FA5C0" w14:textId="77777777" w:rsidR="00023BEB" w:rsidRDefault="00023BEB" w:rsidP="00B5761D"/>
    <w:p w14:paraId="6956B0CE" w14:textId="77777777" w:rsidR="00023BEB" w:rsidRDefault="00023BEB" w:rsidP="00B5761D"/>
  </w:endnote>
  <w:endnote w:type="continuationSeparator" w:id="0">
    <w:p w14:paraId="017D4B4B" w14:textId="77777777" w:rsidR="00023BEB" w:rsidRDefault="00023BEB" w:rsidP="00B5761D">
      <w:r>
        <w:continuationSeparator/>
      </w:r>
    </w:p>
    <w:p w14:paraId="3EBE27A1" w14:textId="77777777" w:rsidR="00023BEB" w:rsidRDefault="00023BEB" w:rsidP="00B5761D"/>
    <w:p w14:paraId="20032BD9" w14:textId="77777777" w:rsidR="00023BEB" w:rsidRDefault="00023BEB" w:rsidP="00B5761D"/>
  </w:endnote>
  <w:endnote w:type="continuationNotice" w:id="1">
    <w:p w14:paraId="442DA887" w14:textId="77777777" w:rsidR="00023BEB" w:rsidRDefault="00023BE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8BC2" w14:textId="77777777" w:rsidR="00F74E72" w:rsidRDefault="00F74E7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9B17A9" w:rsidRDefault="009B17A9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B75407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9B17A9" w:rsidRPr="00D2799E" w:rsidRDefault="009B17A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A54804">
          <w:rPr>
            <w:noProof/>
            <w:color w:val="F5A607"/>
          </w:rPr>
          <w:t>13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9B17A9" w:rsidRPr="00955E07" w:rsidRDefault="009B17A9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524B2" w14:textId="77777777" w:rsidR="00F74E72" w:rsidRDefault="00F74E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95433" w14:textId="77777777" w:rsidR="00023BEB" w:rsidRDefault="00023BEB" w:rsidP="00B5761D">
      <w:r>
        <w:separator/>
      </w:r>
    </w:p>
    <w:p w14:paraId="047019E6" w14:textId="77777777" w:rsidR="00023BEB" w:rsidRDefault="00023BEB" w:rsidP="00B5761D"/>
    <w:p w14:paraId="5B9E3936" w14:textId="77777777" w:rsidR="00023BEB" w:rsidRDefault="00023BEB" w:rsidP="00B5761D"/>
  </w:footnote>
  <w:footnote w:type="continuationSeparator" w:id="0">
    <w:p w14:paraId="554B171B" w14:textId="77777777" w:rsidR="00023BEB" w:rsidRDefault="00023BEB" w:rsidP="00B5761D">
      <w:r>
        <w:continuationSeparator/>
      </w:r>
    </w:p>
    <w:p w14:paraId="3CC2394E" w14:textId="77777777" w:rsidR="00023BEB" w:rsidRDefault="00023BEB" w:rsidP="00B5761D"/>
    <w:p w14:paraId="021D3EA8" w14:textId="77777777" w:rsidR="00023BEB" w:rsidRDefault="00023BEB" w:rsidP="00B5761D"/>
  </w:footnote>
  <w:footnote w:type="continuationNotice" w:id="1">
    <w:p w14:paraId="16157AFA" w14:textId="77777777" w:rsidR="00023BEB" w:rsidRDefault="00023BE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670E9" w14:textId="77777777" w:rsidR="00F74E72" w:rsidRDefault="00F74E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38076" w14:textId="497EC81F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449EB30" w14:textId="01FF279D" w:rsidR="009B17A9" w:rsidRDefault="009B17A9" w:rsidP="0094728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8AAA2D1" id="Retângulo 16" o:spid="_x0000_s1026" style="position:absolute;margin-left:.5pt;margin-top:6.7pt;width:485.45pt;height:3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5A024" w14:textId="77777777" w:rsidR="00F74E72" w:rsidRDefault="00F74E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0E8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3BEB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079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4985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2793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BA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5E51"/>
    <w:rsid w:val="001063AF"/>
    <w:rsid w:val="00106B1D"/>
    <w:rsid w:val="0010753D"/>
    <w:rsid w:val="001109FD"/>
    <w:rsid w:val="00110CB5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65B7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8F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09E6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3AA0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6B6A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E3F"/>
    <w:rsid w:val="00273FC3"/>
    <w:rsid w:val="002743A3"/>
    <w:rsid w:val="002744E8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EF0"/>
    <w:rsid w:val="00287F8F"/>
    <w:rsid w:val="0029004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6BD4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156"/>
    <w:rsid w:val="003634D3"/>
    <w:rsid w:val="0036373F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92D"/>
    <w:rsid w:val="003D1B3A"/>
    <w:rsid w:val="003D299F"/>
    <w:rsid w:val="003D2FD6"/>
    <w:rsid w:val="003D4987"/>
    <w:rsid w:val="003D54C8"/>
    <w:rsid w:val="003D557C"/>
    <w:rsid w:val="003D5A50"/>
    <w:rsid w:val="003D5CBA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23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2744"/>
    <w:rsid w:val="004B3AC8"/>
    <w:rsid w:val="004B441C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5CA1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521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E34"/>
    <w:rsid w:val="005601FF"/>
    <w:rsid w:val="005610DE"/>
    <w:rsid w:val="0056149A"/>
    <w:rsid w:val="005625E2"/>
    <w:rsid w:val="00563C5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187E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85B70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99"/>
    <w:rsid w:val="005B6EC3"/>
    <w:rsid w:val="005C3055"/>
    <w:rsid w:val="005C348E"/>
    <w:rsid w:val="005C35CA"/>
    <w:rsid w:val="005C4654"/>
    <w:rsid w:val="005C4C62"/>
    <w:rsid w:val="005C4DDE"/>
    <w:rsid w:val="005C5C51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67AC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54F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548"/>
    <w:rsid w:val="006366EA"/>
    <w:rsid w:val="0063701C"/>
    <w:rsid w:val="0063741C"/>
    <w:rsid w:val="00637A97"/>
    <w:rsid w:val="00637BE6"/>
    <w:rsid w:val="00637CA3"/>
    <w:rsid w:val="006402B3"/>
    <w:rsid w:val="0064081D"/>
    <w:rsid w:val="00643098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A55"/>
    <w:rsid w:val="00675AFF"/>
    <w:rsid w:val="006773A9"/>
    <w:rsid w:val="0067787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3D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468A8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57B"/>
    <w:rsid w:val="00760999"/>
    <w:rsid w:val="00762E71"/>
    <w:rsid w:val="00763AB7"/>
    <w:rsid w:val="00764A16"/>
    <w:rsid w:val="007653D2"/>
    <w:rsid w:val="00765892"/>
    <w:rsid w:val="007666FD"/>
    <w:rsid w:val="00766DBC"/>
    <w:rsid w:val="0076737C"/>
    <w:rsid w:val="00767689"/>
    <w:rsid w:val="00767DC0"/>
    <w:rsid w:val="007715C0"/>
    <w:rsid w:val="00771D69"/>
    <w:rsid w:val="00772002"/>
    <w:rsid w:val="007727DA"/>
    <w:rsid w:val="00772868"/>
    <w:rsid w:val="00772CAE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505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0521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6FC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B6A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53D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7D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1E23"/>
    <w:rsid w:val="0088302C"/>
    <w:rsid w:val="008849BA"/>
    <w:rsid w:val="008858A5"/>
    <w:rsid w:val="00885DB3"/>
    <w:rsid w:val="008866A0"/>
    <w:rsid w:val="00886C26"/>
    <w:rsid w:val="00887381"/>
    <w:rsid w:val="00887971"/>
    <w:rsid w:val="008929C1"/>
    <w:rsid w:val="00892AAB"/>
    <w:rsid w:val="008930F1"/>
    <w:rsid w:val="00893332"/>
    <w:rsid w:val="008933BB"/>
    <w:rsid w:val="00894B45"/>
    <w:rsid w:val="0089557C"/>
    <w:rsid w:val="008970A9"/>
    <w:rsid w:val="008970AC"/>
    <w:rsid w:val="008A1651"/>
    <w:rsid w:val="008A1D69"/>
    <w:rsid w:val="008A1EE6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43E6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6DD1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833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A8A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93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804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862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77C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2B7D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07E30"/>
    <w:rsid w:val="00B10166"/>
    <w:rsid w:val="00B11675"/>
    <w:rsid w:val="00B11DE6"/>
    <w:rsid w:val="00B130B8"/>
    <w:rsid w:val="00B143FC"/>
    <w:rsid w:val="00B14F81"/>
    <w:rsid w:val="00B158E5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47BCE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5D04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339"/>
    <w:rsid w:val="00B84D84"/>
    <w:rsid w:val="00B8511C"/>
    <w:rsid w:val="00B8519A"/>
    <w:rsid w:val="00B86D4E"/>
    <w:rsid w:val="00B86DAB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D737F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3A6"/>
    <w:rsid w:val="00BF770A"/>
    <w:rsid w:val="00C01498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90E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5A05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974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533E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5987"/>
    <w:rsid w:val="00D36715"/>
    <w:rsid w:val="00D369DC"/>
    <w:rsid w:val="00D37127"/>
    <w:rsid w:val="00D3788E"/>
    <w:rsid w:val="00D407AE"/>
    <w:rsid w:val="00D408D8"/>
    <w:rsid w:val="00D42BCD"/>
    <w:rsid w:val="00D43842"/>
    <w:rsid w:val="00D44A38"/>
    <w:rsid w:val="00D45BDF"/>
    <w:rsid w:val="00D4678B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63B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0D0"/>
    <w:rsid w:val="00E351A0"/>
    <w:rsid w:val="00E351B9"/>
    <w:rsid w:val="00E365B3"/>
    <w:rsid w:val="00E366A3"/>
    <w:rsid w:val="00E36DD4"/>
    <w:rsid w:val="00E36E32"/>
    <w:rsid w:val="00E36FF0"/>
    <w:rsid w:val="00E373B8"/>
    <w:rsid w:val="00E37856"/>
    <w:rsid w:val="00E4096F"/>
    <w:rsid w:val="00E41232"/>
    <w:rsid w:val="00E4132F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665"/>
    <w:rsid w:val="00E527AE"/>
    <w:rsid w:val="00E528FF"/>
    <w:rsid w:val="00E538AA"/>
    <w:rsid w:val="00E54474"/>
    <w:rsid w:val="00E55EA7"/>
    <w:rsid w:val="00E56F4D"/>
    <w:rsid w:val="00E5770B"/>
    <w:rsid w:val="00E57E62"/>
    <w:rsid w:val="00E61BFF"/>
    <w:rsid w:val="00E654A7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19D"/>
    <w:rsid w:val="00E74802"/>
    <w:rsid w:val="00E750FE"/>
    <w:rsid w:val="00E75DB7"/>
    <w:rsid w:val="00E77817"/>
    <w:rsid w:val="00E77D32"/>
    <w:rsid w:val="00E80633"/>
    <w:rsid w:val="00E82584"/>
    <w:rsid w:val="00E8342F"/>
    <w:rsid w:val="00E83D64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101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4880"/>
    <w:rsid w:val="00ED5477"/>
    <w:rsid w:val="00ED5AAF"/>
    <w:rsid w:val="00ED5CFC"/>
    <w:rsid w:val="00ED65EE"/>
    <w:rsid w:val="00ED79CD"/>
    <w:rsid w:val="00ED7F82"/>
    <w:rsid w:val="00EE0FA7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5CC"/>
    <w:rsid w:val="00EF7C5D"/>
    <w:rsid w:val="00F11E78"/>
    <w:rsid w:val="00F12D65"/>
    <w:rsid w:val="00F13ED0"/>
    <w:rsid w:val="00F13EE2"/>
    <w:rsid w:val="00F14657"/>
    <w:rsid w:val="00F14748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305A"/>
    <w:rsid w:val="00F33208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337"/>
    <w:rsid w:val="00F45CFE"/>
    <w:rsid w:val="00F45FEE"/>
    <w:rsid w:val="00F4780D"/>
    <w:rsid w:val="00F50219"/>
    <w:rsid w:val="00F5299F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155"/>
    <w:rsid w:val="00F66430"/>
    <w:rsid w:val="00F6651F"/>
    <w:rsid w:val="00F66536"/>
    <w:rsid w:val="00F66B79"/>
    <w:rsid w:val="00F66D11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4E72"/>
    <w:rsid w:val="00F75623"/>
    <w:rsid w:val="00F76021"/>
    <w:rsid w:val="00F76F87"/>
    <w:rsid w:val="00F80956"/>
    <w:rsid w:val="00F8146C"/>
    <w:rsid w:val="00F8180D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2E9F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4A1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0A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4-nfase6">
    <w:name w:val="Grid Table 4 Accent 6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0E3117-5915-4C56-8B29-ADEAB333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297</TotalTime>
  <Pages>18</Pages>
  <Words>2469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Conta da Microsoft</cp:lastModifiedBy>
  <cp:revision>6</cp:revision>
  <cp:lastPrinted>2020-11-23T21:46:00Z</cp:lastPrinted>
  <dcterms:created xsi:type="dcterms:W3CDTF">2022-08-22T22:24:00Z</dcterms:created>
  <dcterms:modified xsi:type="dcterms:W3CDTF">2022-08-28T20:48:00Z</dcterms:modified>
</cp:coreProperties>
</file>